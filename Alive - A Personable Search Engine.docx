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DC5" w:rsidRDefault="00EB0739">
      <w:pPr>
        <w:pStyle w:val="confTitle"/>
      </w:pPr>
      <w:r>
        <w:t>A New Form of Search Engine: Alive()</w:t>
      </w:r>
    </w:p>
    <w:p w:rsidR="00A543D7" w:rsidRPr="00E602A5" w:rsidRDefault="00A543D7" w:rsidP="00A543D7">
      <w:pPr>
        <w:pStyle w:val="confAffiliation"/>
        <w:rPr>
          <w:rFonts w:ascii="Times New Roman" w:hAnsi="Times New Roman"/>
        </w:rPr>
      </w:pPr>
      <w:r w:rsidRPr="00E602A5">
        <w:rPr>
          <w:rFonts w:ascii="Times New Roman" w:hAnsi="Times New Roman"/>
        </w:rPr>
        <w:t>Walter B. Gress V</w:t>
      </w:r>
    </w:p>
    <w:p w:rsidR="00A543D7" w:rsidRPr="00E602A5" w:rsidRDefault="00A543D7" w:rsidP="00A543D7">
      <w:pPr>
        <w:pStyle w:val="confAffiliation"/>
        <w:rPr>
          <w:rFonts w:ascii="Times New Roman" w:hAnsi="Times New Roman"/>
        </w:rPr>
      </w:pPr>
      <w:r w:rsidRPr="00E602A5">
        <w:rPr>
          <w:rFonts w:ascii="Times New Roman" w:hAnsi="Times New Roman"/>
        </w:rPr>
        <w:t>Drexel University</w:t>
      </w:r>
    </w:p>
    <w:p w:rsidR="00A543D7" w:rsidRPr="00E602A5" w:rsidRDefault="008C7CAE" w:rsidP="00A543D7">
      <w:pPr>
        <w:pStyle w:val="confAffilia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Friday, June </w:t>
      </w:r>
      <w:r w:rsidR="00BD78F3">
        <w:rPr>
          <w:rFonts w:ascii="Times New Roman" w:hAnsi="Times New Roman"/>
        </w:rPr>
        <w:t>7 2013</w:t>
      </w:r>
    </w:p>
    <w:p w:rsidR="009D77C9" w:rsidRDefault="009D77C9" w:rsidP="008C7CAE">
      <w:pPr>
        <w:pStyle w:val="confabstract"/>
        <w:jc w:val="left"/>
      </w:pPr>
      <w:r>
        <w:t xml:space="preserve">This concept of operations details a “Divide and Defend” Firewall. Recently there has been </w:t>
      </w:r>
      <w:r w:rsidR="009A56B4">
        <w:t xml:space="preserve">a </w:t>
      </w:r>
      <w:r>
        <w:t>surge of malware attacks, those attacks typica</w:t>
      </w:r>
      <w:r w:rsidR="009A56B4">
        <w:t>lly being orchestrated through  b</w:t>
      </w:r>
      <w:r>
        <w:t>otnets. Modern enterprise and personal firewalls are not designed by default to handle massive number of attacks at once</w:t>
      </w:r>
      <w:r w:rsidR="009A56B4">
        <w:t xml:space="preserve"> like botnets can incur</w:t>
      </w:r>
      <w:r>
        <w:t>. D&amp;D is designed with that very thought in mind.</w:t>
      </w:r>
    </w:p>
    <w:p w:rsidR="008C7CAE" w:rsidRDefault="008C7CAE" w:rsidP="009D77C9">
      <w:pPr>
        <w:pStyle w:val="confabstract"/>
        <w:jc w:val="left"/>
      </w:pPr>
    </w:p>
    <w:p w:rsidR="009D77C9" w:rsidRPr="009D77C9" w:rsidRDefault="009D77C9" w:rsidP="009D77C9">
      <w:pPr>
        <w:pStyle w:val="conftext"/>
        <w:sectPr w:rsidR="009D77C9" w:rsidRPr="009D77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type w:val="continuous"/>
          <w:pgSz w:w="11909" w:h="15826" w:code="1"/>
          <w:pgMar w:top="432" w:right="1138" w:bottom="1138" w:left="1138" w:header="576" w:footer="720" w:gutter="0"/>
          <w:pgNumType w:start="1"/>
          <w:cols w:space="432"/>
          <w:docGrid w:linePitch="360"/>
        </w:sectPr>
      </w:pPr>
    </w:p>
    <w:p w:rsidR="00A7550D" w:rsidRDefault="001427DF" w:rsidP="00B02183">
      <w:pPr>
        <w:pStyle w:val="Heading1"/>
      </w:pPr>
      <w:r>
        <w:lastRenderedPageBreak/>
        <w:t>introduction</w:t>
      </w:r>
    </w:p>
    <w:p w:rsidR="00DC3153" w:rsidRDefault="00EB0739" w:rsidP="00EB0739">
      <w:pPr>
        <w:pStyle w:val="conftext"/>
        <w:ind w:left="720" w:firstLine="0"/>
        <w:rPr>
          <w:sz w:val="24"/>
          <w:szCs w:val="24"/>
        </w:rPr>
      </w:pPr>
      <w:r>
        <w:rPr>
          <w:sz w:val="24"/>
          <w:szCs w:val="24"/>
        </w:rPr>
        <w:t>Alive() is a prototype search engine that is more than just a search engine. It is intelligent, human-friendly, conversational, and efficient.</w:t>
      </w:r>
    </w:p>
    <w:p w:rsidR="00DC3153" w:rsidRDefault="00666DF6" w:rsidP="00DC3153">
      <w:pPr>
        <w:pStyle w:val="Heading1"/>
      </w:pPr>
      <w:r>
        <w:t xml:space="preserve">feature list and </w:t>
      </w:r>
      <w:r w:rsidR="009D77C9">
        <w:t>ITERATIVE PROPERTIES OF THE D&amp;D FIREWALL</w:t>
      </w:r>
      <w:r>
        <w:t xml:space="preserve"> </w:t>
      </w:r>
    </w:p>
    <w:p w:rsidR="00EB0739" w:rsidRDefault="00EB0739" w:rsidP="00EB0739">
      <w:pPr>
        <w:pStyle w:val="ListParagraph"/>
      </w:pPr>
      <w:r>
        <w:t>Alive() uses semantic networks in addition to standard search engine algorithms so the meaning of the search is taken into account, not just raw parsing,Alive()  understands the</w:t>
      </w:r>
    </w:p>
    <w:p w:rsidR="00EB0739" w:rsidRDefault="00EB0739" w:rsidP="00EB0739">
      <w:pPr>
        <w:pStyle w:val="ListParagraph"/>
      </w:pPr>
      <w:r>
        <w:t>Query, it doesn’t just function off of mechanics and mathematics.</w:t>
      </w:r>
    </w:p>
    <w:p w:rsidR="00EB0739" w:rsidRDefault="00EB0739" w:rsidP="00EB0739">
      <w:pPr>
        <w:pStyle w:val="ListParagraph"/>
      </w:pPr>
    </w:p>
    <w:p w:rsidR="00EB0739" w:rsidRDefault="00EB0739" w:rsidP="00EB0739">
      <w:pPr>
        <w:pStyle w:val="ListParagraph"/>
      </w:pPr>
      <w:r>
        <w:t xml:space="preserve">Alive() uses </w:t>
      </w:r>
      <w:r>
        <w:t xml:space="preserve">natural languge processing so it can do searching using </w:t>
      </w:r>
      <w:r w:rsidRPr="00EB0739">
        <w:rPr>
          <w:b/>
        </w:rPr>
        <w:t xml:space="preserve">rephrased </w:t>
      </w:r>
      <w:r>
        <w:t>versions of your keywords generating more, accurate, hits.</w:t>
      </w:r>
    </w:p>
    <w:p w:rsidR="00EB0739" w:rsidRDefault="00EB0739" w:rsidP="00EB0739">
      <w:pPr>
        <w:pStyle w:val="ListParagraph"/>
      </w:pPr>
    </w:p>
    <w:p w:rsidR="00EB0739" w:rsidRDefault="00EB0739" w:rsidP="00EB0739">
      <w:pPr>
        <w:pStyle w:val="ListParagraph"/>
      </w:pPr>
      <w:r>
        <w:t>Often times when trying to search, ninety percent of the search process is determining what sort of query you should use. This shouldn’t be.</w:t>
      </w:r>
    </w:p>
    <w:p w:rsidR="00EB0739" w:rsidRDefault="00EB0739" w:rsidP="00EB0739">
      <w:pPr>
        <w:pStyle w:val="ListParagraph"/>
      </w:pPr>
    </w:p>
    <w:p w:rsidR="00EB0739" w:rsidRDefault="00EB0739" w:rsidP="00EB0739">
      <w:pPr>
        <w:pStyle w:val="ListParagraph"/>
      </w:pPr>
      <w:r>
        <w:t>Layers. Multiple nested searches to narrow out what you are lookiing for. Example: First query is “Storms”, a normal results page comes up. Clicking on one of the results asks you if you want to keep that link or if you want to look further and search a nested layer of that first search. Then you get results, you can choose a link to go to or you can go further nested. This continues ad infinitum.</w:t>
      </w:r>
    </w:p>
    <w:p w:rsidR="00EB0739" w:rsidRDefault="00EB0739" w:rsidP="00EB0739">
      <w:r>
        <w:lastRenderedPageBreak/>
        <w:t>Queries are in the form of questions. The search engine is like talking to a computer like it is human.  NLP is very important.</w:t>
      </w:r>
    </w:p>
    <w:p w:rsidR="00EB0739" w:rsidRDefault="00EB0739" w:rsidP="00EB0739"/>
    <w:p w:rsidR="00EB0739" w:rsidRDefault="00EB0739" w:rsidP="00EB0739">
      <w:r>
        <w:t>Use Clusters back end described below.</w:t>
      </w:r>
    </w:p>
    <w:p w:rsidR="00EB0739" w:rsidRDefault="00EB0739" w:rsidP="00EB0739">
      <w:r>
        <w:t xml:space="preserve">Alive() uses real-time search and </w:t>
      </w:r>
    </w:p>
    <w:p w:rsidR="00EB0739" w:rsidRDefault="00EB0739" w:rsidP="00EB0739"/>
    <w:p w:rsidR="00EB0739" w:rsidRDefault="00EB0739" w:rsidP="00EB0739">
      <w:r>
        <w:t>Alive() uses s</w:t>
      </w:r>
      <w:r>
        <w:t>uggestions tailored by crossing previous searches and present search</w:t>
      </w:r>
    </w:p>
    <w:p w:rsidR="00EB0739" w:rsidRDefault="00EB0739" w:rsidP="00EB0739"/>
    <w:p w:rsidR="00EB0739" w:rsidRDefault="00EB0739" w:rsidP="00EB0739">
      <w:pPr>
        <w:pStyle w:val="ListParagraph"/>
      </w:pPr>
    </w:p>
    <w:p w:rsidR="009D77C9" w:rsidRDefault="009D77C9" w:rsidP="00B02183">
      <w:pPr>
        <w:pStyle w:val="conftext"/>
        <w:rPr>
          <w:sz w:val="24"/>
          <w:szCs w:val="24"/>
        </w:rPr>
      </w:pPr>
    </w:p>
    <w:p w:rsidR="0035498A" w:rsidRDefault="00EB0739" w:rsidP="00B84842">
      <w:pPr>
        <w:pStyle w:val="Heading1"/>
      </w:pPr>
      <w:r>
        <w:t>CLUSTER ALGORITHM</w:t>
      </w:r>
    </w:p>
    <w:p w:rsidR="00B84842" w:rsidRDefault="00B84842" w:rsidP="00B84842"/>
    <w:p w:rsidR="00EB0739" w:rsidRDefault="00EB0739" w:rsidP="00EB0739">
      <w:pPr>
        <w:pStyle w:val="ListParagraph"/>
        <w:numPr>
          <w:ilvl w:val="0"/>
          <w:numId w:val="31"/>
        </w:numPr>
      </w:pPr>
      <w:r>
        <w:t>Divides searches into subject matter. (Like Google has “Images”, “News”, “Maps”</w:t>
      </w:r>
    </w:p>
    <w:p w:rsidR="00EB0739" w:rsidRDefault="00EB0739" w:rsidP="00EB0739">
      <w:pPr>
        <w:pStyle w:val="ListParagraph"/>
        <w:numPr>
          <w:ilvl w:val="0"/>
          <w:numId w:val="31"/>
        </w:numPr>
      </w:pPr>
      <w:r>
        <w:t>To do this the data mining algorithm has to be able to classify pages and sift through subject matter.</w:t>
      </w:r>
    </w:p>
    <w:p w:rsidR="00EB0739" w:rsidRDefault="00EB0739" w:rsidP="00EB0739">
      <w:pPr>
        <w:pStyle w:val="ListParagraph"/>
        <w:numPr>
          <w:ilvl w:val="0"/>
          <w:numId w:val="31"/>
        </w:numPr>
      </w:pPr>
      <w:r>
        <w:t>The user is not “searching” but asking the search engine questions to which the search engine answers via the pages it returns.</w:t>
      </w:r>
    </w:p>
    <w:p w:rsidR="00EB0739" w:rsidRDefault="00EB0739" w:rsidP="00B84842"/>
    <w:p w:rsidR="00EB0739" w:rsidRDefault="00EB0739" w:rsidP="00B84842"/>
    <w:p w:rsidR="00683849" w:rsidRDefault="00683849" w:rsidP="003548BF"/>
    <w:p w:rsidR="00EB0739" w:rsidRDefault="00EB0739" w:rsidP="003548BF"/>
    <w:p w:rsidR="00EB0739" w:rsidRDefault="00EB0739" w:rsidP="003548BF"/>
    <w:p w:rsidR="00EB0739" w:rsidRDefault="00EB0739" w:rsidP="003548BF"/>
    <w:p w:rsidR="00EB0739" w:rsidRDefault="00EB0739" w:rsidP="003548BF"/>
    <w:p w:rsidR="00EB0739" w:rsidRDefault="00EB0739" w:rsidP="003548BF"/>
    <w:p w:rsidR="00EB0739" w:rsidRDefault="00EB0739" w:rsidP="003548BF"/>
    <w:p w:rsidR="00EB0739" w:rsidRDefault="00EB0739" w:rsidP="003548BF"/>
    <w:p w:rsidR="00EB0739" w:rsidRDefault="00EB0739" w:rsidP="003548BF"/>
    <w:p w:rsidR="00EB0739" w:rsidRDefault="00EB0739" w:rsidP="003548BF"/>
    <w:p w:rsidR="00EB0739" w:rsidRDefault="00EB0739" w:rsidP="003548BF"/>
    <w:p w:rsidR="00EB0739" w:rsidRDefault="00EB0739" w:rsidP="003548BF"/>
    <w:p w:rsidR="00EB0739" w:rsidRDefault="00EB0739" w:rsidP="003548BF"/>
    <w:p w:rsidR="00EB0739" w:rsidRDefault="00EB0739" w:rsidP="003548BF"/>
    <w:p w:rsidR="00EB0739" w:rsidRDefault="00EB0739" w:rsidP="003548BF"/>
    <w:p w:rsidR="00EB0739" w:rsidRDefault="00EB0739" w:rsidP="003548BF"/>
    <w:p w:rsidR="00EB0739" w:rsidRDefault="00EB0739" w:rsidP="00EB0739">
      <w:r>
        <w:t>Properties of Cluster Algoirthm:</w:t>
      </w:r>
    </w:p>
    <w:p w:rsidR="00EB0739" w:rsidRDefault="00EB0739" w:rsidP="00EB0739"/>
    <w:p w:rsidR="00EB0739" w:rsidRDefault="00EB0739" w:rsidP="00EB0739">
      <w:r>
        <w:t>Common tags between two pages cause them to move together or “cluster”</w:t>
      </w:r>
    </w:p>
    <w:p w:rsidR="00EB0739" w:rsidRDefault="00EB0739" w:rsidP="00EB0739"/>
    <w:p w:rsidR="00EB0739" w:rsidRDefault="00EB0739" w:rsidP="00EB0739">
      <w:r>
        <w:t>Distance is a function of similar content.</w:t>
      </w:r>
    </w:p>
    <w:p w:rsidR="00EB0739" w:rsidRDefault="00EB0739" w:rsidP="00EB0739"/>
    <w:p w:rsidR="00EB0739" w:rsidRDefault="00EB0739" w:rsidP="00EB0739"/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02A54" wp14:editId="04447ECF">
                <wp:simplePos x="0" y="0"/>
                <wp:positionH relativeFrom="column">
                  <wp:posOffset>1600200</wp:posOffset>
                </wp:positionH>
                <wp:positionV relativeFrom="paragraph">
                  <wp:posOffset>127635</wp:posOffset>
                </wp:positionV>
                <wp:extent cx="0" cy="1714500"/>
                <wp:effectExtent l="50800" t="25400" r="76200" b="889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10.05pt" to="126pt,14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177B5" wp14:editId="631A3EEB">
                <wp:simplePos x="0" y="0"/>
                <wp:positionH relativeFrom="column">
                  <wp:posOffset>800100</wp:posOffset>
                </wp:positionH>
                <wp:positionV relativeFrom="paragraph">
                  <wp:posOffset>241935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11" name="Dodec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decagon 11" o:spid="_x0000_s1026" style="position:absolute;margin-left:63pt;margin-top:19.05pt;width:36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" path="m0,125508l61256,45942,167344,,289856,,395944,45942,457200,125508,457200,217392,395944,296958,289856,342900,167344,342900,61256,296958,,217392,,1255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25508;61256,45942;167344,0;289856,0;395944,45942;457200,125508;457200,217392;395944,296958;289856,342900;167344,342900;61256,296958;0,217392;0,125508" o:connectangles="0,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CA11B" wp14:editId="10ED3339">
                <wp:simplePos x="0" y="0"/>
                <wp:positionH relativeFrom="column">
                  <wp:posOffset>3543300</wp:posOffset>
                </wp:positionH>
                <wp:positionV relativeFrom="paragraph">
                  <wp:posOffset>13335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" name="Dec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agon 10" o:spid="_x0000_s1026" style="position:absolute;margin-left:279pt;margin-top:1.05pt;width:18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" path="m0,114300l21829,43659,78979,,149621,,206771,43659,228600,114300,206771,184941,149621,228600,78979,228600,21829,184941,,1143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14300;21829,43659;78979,0;149621,0;206771,43659;228600,114300;206771,184941;149621,228600;78979,228600;21829,184941;0,114300" o:connectangles="0,0,0,0,0,0,0,0,0,0,0"/>
                <w10:wrap type="through"/>
              </v:shape>
            </w:pict>
          </mc:Fallback>
        </mc:AlternateContent>
      </w:r>
    </w:p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2BDD7" wp14:editId="0DC9C5ED">
                <wp:simplePos x="0" y="0"/>
                <wp:positionH relativeFrom="column">
                  <wp:posOffset>2971800</wp:posOffset>
                </wp:positionH>
                <wp:positionV relativeFrom="paragraph">
                  <wp:posOffset>62865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6" name="Dodec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decagon 6" o:spid="_x0000_s1026" style="position:absolute;margin-left:234pt;margin-top:4.95pt;width:36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" path="m0,125508l61256,45942,167344,,289856,,395944,45942,457200,125508,457200,217392,395944,296958,289856,342900,167344,342900,61256,296958,,217392,,1255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25508;61256,45942;167344,0;289856,0;395944,45942;457200,125508;457200,217392;395944,296958;289856,342900;167344,342900;61256,296958;0,217392;0,125508" o:connectangles="0,0,0,0,0,0,0,0,0,0,0,0,0"/>
                <w10:wrap type="through"/>
              </v:shape>
            </w:pict>
          </mc:Fallback>
        </mc:AlternateContent>
      </w:r>
    </w:p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BAC4AE" wp14:editId="681807CC">
                <wp:simplePos x="0" y="0"/>
                <wp:positionH relativeFrom="column">
                  <wp:posOffset>457200</wp:posOffset>
                </wp:positionH>
                <wp:positionV relativeFrom="paragraph">
                  <wp:posOffset>62865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3" name="Dec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agon 13" o:spid="_x0000_s1026" style="position:absolute;margin-left:36pt;margin-top:4.95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" path="m0,114300l21829,43659,78979,,149621,,206771,43659,228600,114300,206771,184941,149621,228600,78979,228600,21829,184941,,1143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14300;21829,43659;78979,0;149621,0;206771,43659;228600,114300;206771,184941;149621,228600;78979,228600;21829,184941;0,114300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00CF9" wp14:editId="202EB3EE">
                <wp:simplePos x="0" y="0"/>
                <wp:positionH relativeFrom="column">
                  <wp:posOffset>2743200</wp:posOffset>
                </wp:positionH>
                <wp:positionV relativeFrom="paragraph">
                  <wp:posOffset>-1270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7" name="Dodec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decagon 7" o:spid="_x0000_s1026" style="position:absolute;margin-left:3in;margin-top:-.05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" path="m0,41836l15314,15314,41836,,72464,,98986,15314,114300,41836,114300,72464,98986,98986,72464,114300,41836,114300,15314,98986,,72464,,41836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41836;15314,15314;41836,0;72464,0;98986,15314;114300,41836;114300,72464;98986,98986;72464,114300;41836,114300;15314,98986;0,72464;0,41836" o:connectangles="0,0,0,0,0,0,0,0,0,0,0,0,0"/>
                <w10:wrap type="through"/>
              </v:shape>
            </w:pict>
          </mc:Fallback>
        </mc:AlternateContent>
      </w:r>
    </w:p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97486" wp14:editId="77B801F5">
                <wp:simplePos x="0" y="0"/>
                <wp:positionH relativeFrom="column">
                  <wp:posOffset>3314700</wp:posOffset>
                </wp:positionH>
                <wp:positionV relativeFrom="paragraph">
                  <wp:posOffset>163195</wp:posOffset>
                </wp:positionV>
                <wp:extent cx="342900" cy="228600"/>
                <wp:effectExtent l="50800" t="25400" r="38100" b="101600"/>
                <wp:wrapThrough wrapText="bothSides">
                  <wp:wrapPolygon edited="0">
                    <wp:start x="1600" y="-2400"/>
                    <wp:lineTo x="-3200" y="0"/>
                    <wp:lineTo x="-3200" y="21600"/>
                    <wp:lineTo x="3200" y="28800"/>
                    <wp:lineTo x="19200" y="28800"/>
                    <wp:lineTo x="20800" y="26400"/>
                    <wp:lineTo x="22400" y="4800"/>
                    <wp:lineTo x="20800" y="-2400"/>
                    <wp:lineTo x="1600" y="-2400"/>
                  </wp:wrapPolygon>
                </wp:wrapThrough>
                <wp:docPr id="9" name="Dec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agon 9" o:spid="_x0000_s1026" style="position:absolute;margin-left:261pt;margin-top:12.85pt;width:27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" path="m0,114300l32744,43659,118469,,224431,,310156,43659,342900,114300,310156,184941,224431,228600,118469,228600,32744,184941,,1143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14300;32744,43659;118469,0;224431,0;310156,43659;342900,114300;310156,184941;224431,228600;118469,228600;32744,184941;0,114300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00691" wp14:editId="7278DE89">
                <wp:simplePos x="0" y="0"/>
                <wp:positionH relativeFrom="column">
                  <wp:posOffset>2971800</wp:posOffset>
                </wp:positionH>
                <wp:positionV relativeFrom="paragraph">
                  <wp:posOffset>163195</wp:posOffset>
                </wp:positionV>
                <wp:extent cx="114300" cy="114300"/>
                <wp:effectExtent l="50800" t="25400" r="63500" b="114300"/>
                <wp:wrapThrough wrapText="bothSides">
                  <wp:wrapPolygon edited="0">
                    <wp:start x="0" y="-4800"/>
                    <wp:lineTo x="-9600" y="-4800"/>
                    <wp:lineTo x="-9600" y="28800"/>
                    <wp:lineTo x="-4800" y="38400"/>
                    <wp:lineTo x="28800" y="38400"/>
                    <wp:lineTo x="24000" y="0"/>
                    <wp:lineTo x="24000" y="-4800"/>
                    <wp:lineTo x="0" y="-4800"/>
                  </wp:wrapPolygon>
                </wp:wrapThrough>
                <wp:docPr id="8" name="Dec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agon 8" o:spid="_x0000_s1026" style="position:absolute;margin-left:234pt;margin-top:12.85pt;width:9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" path="m0,57150l10915,21829,39490,,74810,,103385,21829,114300,57150,103385,92471,74810,114300,39490,114300,10915,92471,,5715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57150;10915,21829;39490,0;74810,0;103385,21829;114300,57150;103385,92471;74810,114300;39490,114300;10915,92471;0,57150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E2342" wp14:editId="2D9B6DA0">
                <wp:simplePos x="0" y="0"/>
                <wp:positionH relativeFrom="column">
                  <wp:posOffset>571500</wp:posOffset>
                </wp:positionH>
                <wp:positionV relativeFrom="paragraph">
                  <wp:posOffset>163195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19200"/>
                    <wp:lineTo x="4800" y="24960"/>
                    <wp:lineTo x="17280" y="24960"/>
                    <wp:lineTo x="18240" y="24000"/>
                    <wp:lineTo x="24000" y="16320"/>
                    <wp:lineTo x="24000" y="10560"/>
                    <wp:lineTo x="21120" y="4800"/>
                    <wp:lineTo x="17280" y="-960"/>
                    <wp:lineTo x="4800" y="-960"/>
                  </wp:wrapPolygon>
                </wp:wrapThrough>
                <wp:docPr id="4" name="Dodec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decagon 4" o:spid="_x0000_s1026" style="position:absolute;margin-left:45pt;margin-top:12.85pt;width:4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" path="m0,209180l76570,76570,209180,,362320,,494930,76570,571500,209180,571500,362320,494930,494930,362320,571500,209180,571500,76570,494930,,362320,,20918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209180;76570,76570;209180,0;362320,0;494930,76570;571500,209180;571500,362320;494930,494930;362320,571500;209180,571500;76570,494930;0,362320;0,209180" o:connectangles="0,0,0,0,0,0,0,0,0,0,0,0,0"/>
                <w10:wrap type="through"/>
              </v:shape>
            </w:pict>
          </mc:Fallback>
        </mc:AlternateContent>
      </w:r>
    </w:p>
    <w:p w:rsidR="00EB0739" w:rsidRDefault="00EB0739" w:rsidP="00EB0739"/>
    <w:p w:rsidR="00EB0739" w:rsidRDefault="00EB0739" w:rsidP="00EB0739"/>
    <w:p w:rsidR="00EB0739" w:rsidRDefault="00EB0739" w:rsidP="00EB0739"/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95403" wp14:editId="4CA8DC78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24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2" name="Dodec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decagon 12" o:spid="_x0000_s1026" style="position:absolute;margin-left:63pt;margin-top:11.8pt;width:27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" path="m0,125508l45942,45942,125508,,217392,,296958,45942,342900,125508,342900,217392,296958,296958,217392,342900,125508,342900,45942,296958,,217392,,1255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25508;45942,45942;125508,0;217392,0;296958,45942;342900,125508;342900,217392;296958,296958;217392,342900;125508,342900;45942,296958;0,217392;0,125508" o:connectangles="0,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EB838" wp14:editId="068E00E8">
                <wp:simplePos x="0" y="0"/>
                <wp:positionH relativeFrom="column">
                  <wp:posOffset>1600200</wp:posOffset>
                </wp:positionH>
                <wp:positionV relativeFrom="paragraph">
                  <wp:posOffset>133985</wp:posOffset>
                </wp:positionV>
                <wp:extent cx="2286000" cy="114300"/>
                <wp:effectExtent l="50800" t="25400" r="76200" b="889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10.55pt" to="306pt,1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57F7A" wp14:editId="03B831D5">
                <wp:simplePos x="0" y="0"/>
                <wp:positionH relativeFrom="column">
                  <wp:posOffset>571500</wp:posOffset>
                </wp:positionH>
                <wp:positionV relativeFrom="paragraph">
                  <wp:posOffset>133985</wp:posOffset>
                </wp:positionV>
                <wp:extent cx="1028700" cy="114300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55pt" to="126pt,10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EB0739" w:rsidRDefault="00EB0739" w:rsidP="00EB0739"/>
    <w:p w:rsidR="00EB0739" w:rsidRDefault="00EB0739" w:rsidP="00EB0739"/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5C68EF" wp14:editId="10326747">
                <wp:simplePos x="0" y="0"/>
                <wp:positionH relativeFrom="column">
                  <wp:posOffset>3086100</wp:posOffset>
                </wp:positionH>
                <wp:positionV relativeFrom="paragraph">
                  <wp:posOffset>113030</wp:posOffset>
                </wp:positionV>
                <wp:extent cx="342900" cy="114300"/>
                <wp:effectExtent l="50800" t="25400" r="88900" b="114300"/>
                <wp:wrapThrough wrapText="bothSides">
                  <wp:wrapPolygon edited="0">
                    <wp:start x="-3200" y="-4800"/>
                    <wp:lineTo x="-3200" y="28800"/>
                    <wp:lineTo x="-1600" y="38400"/>
                    <wp:lineTo x="24000" y="38400"/>
                    <wp:lineTo x="25600" y="4800"/>
                    <wp:lineTo x="25600" y="-4800"/>
                    <wp:lineTo x="-3200" y="-4800"/>
                  </wp:wrapPolygon>
                </wp:wrapThrough>
                <wp:docPr id="15" name="Oc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" coordsize="21600,21600" o:spt="10" adj="6326" path="m@0,0l0@0,0@2@0,21600@1,21600,21600@2,21600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15" o:spid="_x0000_s1026" type="#_x0000_t10" style="position:absolute;margin-left:243pt;margin-top:8.9pt;width:27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0C916" wp14:editId="311F36F9">
                <wp:simplePos x="0" y="0"/>
                <wp:positionH relativeFrom="column">
                  <wp:posOffset>2286000</wp:posOffset>
                </wp:positionH>
                <wp:positionV relativeFrom="paragraph">
                  <wp:posOffset>151130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180pt;margin-top:11.9pt;width:18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EB0739" w:rsidRDefault="00EB0739" w:rsidP="00EB0739"/>
    <w:p w:rsidR="00EB0739" w:rsidRDefault="00EB0739" w:rsidP="00EB0739"/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CAA2E" wp14:editId="50695145">
                <wp:simplePos x="0" y="0"/>
                <wp:positionH relativeFrom="column">
                  <wp:posOffset>3429000</wp:posOffset>
                </wp:positionH>
                <wp:positionV relativeFrom="paragraph">
                  <wp:posOffset>549275</wp:posOffset>
                </wp:positionV>
                <wp:extent cx="228600" cy="114300"/>
                <wp:effectExtent l="50800" t="25400" r="50800" b="114300"/>
                <wp:wrapThrough wrapText="bothSides">
                  <wp:wrapPolygon edited="0">
                    <wp:start x="-2400" y="-4800"/>
                    <wp:lineTo x="-4800" y="0"/>
                    <wp:lineTo x="-4800" y="28800"/>
                    <wp:lineTo x="0" y="38400"/>
                    <wp:lineTo x="21600" y="38400"/>
                    <wp:lineTo x="24000" y="4800"/>
                    <wp:lineTo x="24000" y="-4800"/>
                    <wp:lineTo x="-2400" y="-4800"/>
                  </wp:wrapPolygon>
                </wp:wrapThrough>
                <wp:docPr id="16" name="Dec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agon 16" o:spid="_x0000_s1026" style="position:absolute;margin-left:270pt;margin-top:43.25pt;width:18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" path="m0,57150l21829,21829,78979,,149621,,206771,21829,228600,57150,206771,92471,149621,114300,78979,114300,21829,92471,,5715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57150;21829,21829;78979,0;149621,0;206771,21829;228600,57150;206771,92471;149621,114300;78979,114300;21829,92471;0,57150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FA47F" wp14:editId="37369393">
                <wp:simplePos x="0" y="0"/>
                <wp:positionH relativeFrom="column">
                  <wp:posOffset>2514600</wp:posOffset>
                </wp:positionH>
                <wp:positionV relativeFrom="paragraph">
                  <wp:posOffset>90805</wp:posOffset>
                </wp:positionV>
                <wp:extent cx="685800" cy="571500"/>
                <wp:effectExtent l="50800" t="25400" r="76200" b="114300"/>
                <wp:wrapThrough wrapText="bothSides">
                  <wp:wrapPolygon edited="0">
                    <wp:start x="4800" y="-960"/>
                    <wp:lineTo x="-1600" y="0"/>
                    <wp:lineTo x="-1600" y="19200"/>
                    <wp:lineTo x="5600" y="24960"/>
                    <wp:lineTo x="16000" y="24960"/>
                    <wp:lineTo x="16800" y="24000"/>
                    <wp:lineTo x="23200" y="16320"/>
                    <wp:lineTo x="23200" y="10560"/>
                    <wp:lineTo x="20800" y="5760"/>
                    <wp:lineTo x="16800" y="-960"/>
                    <wp:lineTo x="4800" y="-960"/>
                  </wp:wrapPolygon>
                </wp:wrapThrough>
                <wp:docPr id="5" name="Dodec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decagon 5" o:spid="_x0000_s1026" style="position:absolute;margin-left:198pt;margin-top:7.15pt;width:54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" path="m0,209180l91885,76570,251016,,434785,,593916,76570,685800,209180,685800,362320,593916,494930,434785,571500,251016,571500,91885,494930,,362320,,20918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209180;91885,76570;251016,0;434785,0;593916,76570;685800,209180;685800,362320;593916,494930;434785,571500;251016,571500;91885,494930;0,362320;0,209180" o:connectangles="0,0,0,0,0,0,0,0,0,0,0,0,0"/>
                <w10:wrap type="through"/>
              </v:shape>
            </w:pict>
          </mc:Fallback>
        </mc:AlternateContent>
      </w:r>
    </w:p>
    <w:p w:rsidR="00EB0739" w:rsidRDefault="00EB0739" w:rsidP="00EB0739"/>
    <w:p w:rsidR="00EB0739" w:rsidRDefault="00EB0739" w:rsidP="00EB0739">
      <w:r>
        <w:t xml:space="preserve">Clusters are formed when individual pages have common terms. Entire clusters can be attracted to other clusters. </w:t>
      </w:r>
    </w:p>
    <w:p w:rsidR="00EB0739" w:rsidRDefault="00EB0739" w:rsidP="00EB0739"/>
    <w:p w:rsidR="00EB0739" w:rsidRDefault="00EB0739" w:rsidP="00EB0739">
      <w:r>
        <w:t>Large topics consist of major topics, while smaller clusters are subtopics.</w:t>
      </w:r>
    </w:p>
    <w:p w:rsidR="00EB0739" w:rsidRDefault="00EB0739" w:rsidP="00EB0739"/>
    <w:p w:rsidR="00EB0739" w:rsidRDefault="00EB0739" w:rsidP="00EB0739">
      <w:r>
        <w:t>Cluster space is defined using antonyms, where for example “hot” is on the opposite end of “Cold”. Antonym tags cause pages and clusters to repel.</w:t>
      </w:r>
      <w:r>
        <w:br/>
      </w:r>
    </w:p>
    <w:p w:rsidR="00EB0739" w:rsidRDefault="00EB0739" w:rsidP="00EB0739">
      <w:pPr>
        <w:rPr>
          <w:b/>
        </w:rPr>
      </w:pPr>
    </w:p>
    <w:p w:rsidR="00EB0739" w:rsidRDefault="00EB0739" w:rsidP="00EB0739">
      <w:r>
        <w:rPr>
          <w:b/>
        </w:rPr>
        <w:t>Example Clusters</w:t>
      </w:r>
    </w:p>
    <w:p w:rsidR="00EB0739" w:rsidRDefault="00EB0739" w:rsidP="00EB0739"/>
    <w:p w:rsidR="00EB0739" w:rsidRDefault="00EB0739" w:rsidP="00EB0739">
      <w:r>
        <w:t>1.</w:t>
      </w:r>
    </w:p>
    <w:p w:rsidR="00EB0739" w:rsidRDefault="00EB0739" w:rsidP="00EB0739">
      <w:r>
        <w:t xml:space="preserve">&lt;home&gt; </w:t>
      </w:r>
    </w:p>
    <w:p w:rsidR="00EB0739" w:rsidRDefault="00EB0739" w:rsidP="00EB0739">
      <w:r>
        <w:t>Hi My Name is Ted and I’m building a</w:t>
      </w:r>
      <w:r w:rsidRPr="005B362C">
        <w:rPr>
          <w:u w:val="single"/>
        </w:rPr>
        <w:t xml:space="preserve"> search engine</w:t>
      </w:r>
      <w:r>
        <w:t>.</w:t>
      </w:r>
    </w:p>
    <w:p w:rsidR="00EB0739" w:rsidRDefault="00EB0739" w:rsidP="00EB0739">
      <w:r>
        <w:t>&lt;/home&gt;</w:t>
      </w:r>
    </w:p>
    <w:p w:rsidR="00EB0739" w:rsidRDefault="00EB0739" w:rsidP="00EB0739"/>
    <w:p w:rsidR="00EB0739" w:rsidRDefault="00EB0739" w:rsidP="00EB0739">
      <w:r>
        <w:t>2.</w:t>
      </w:r>
    </w:p>
    <w:p w:rsidR="00EB0739" w:rsidRDefault="00EB0739" w:rsidP="00EB0739">
      <w:r>
        <w:t>&lt;body&gt;</w:t>
      </w:r>
    </w:p>
    <w:p w:rsidR="00EB0739" w:rsidRDefault="00EB0739" w:rsidP="00EB0739">
      <w:r>
        <w:t xml:space="preserve">Where is </w:t>
      </w:r>
      <w:r w:rsidRPr="005B362C">
        <w:rPr>
          <w:u w:val="single"/>
        </w:rPr>
        <w:t>Joel</w:t>
      </w:r>
      <w:r>
        <w:t>? He’s late for his dentist appointment.</w:t>
      </w:r>
    </w:p>
    <w:p w:rsidR="00EB0739" w:rsidRPr="005B362C" w:rsidRDefault="00EB0739" w:rsidP="00EB0739">
      <w:r>
        <w:t>&lt;/body&gt;</w:t>
      </w:r>
    </w:p>
    <w:p w:rsidR="00EB0739" w:rsidRDefault="00EB0739" w:rsidP="00EB0739"/>
    <w:p w:rsidR="00EB0739" w:rsidRDefault="00EB0739" w:rsidP="00EB0739">
      <w:r>
        <w:t>3.</w:t>
      </w:r>
    </w:p>
    <w:p w:rsidR="00EB0739" w:rsidRDefault="00EB0739" w:rsidP="00EB0739">
      <w:r>
        <w:t>&lt;body&gt;</w:t>
      </w:r>
    </w:p>
    <w:p w:rsidR="00EB0739" w:rsidRPr="005B362C" w:rsidRDefault="00EB0739" w:rsidP="00EB0739">
      <w:pPr>
        <w:rPr>
          <w:u w:val="single"/>
        </w:rPr>
      </w:pPr>
      <w:r>
        <w:t xml:space="preserve">I’m running a </w:t>
      </w:r>
      <w:r w:rsidRPr="005B362C">
        <w:rPr>
          <w:u w:val="single"/>
        </w:rPr>
        <w:t>search</w:t>
      </w:r>
      <w:r>
        <w:t xml:space="preserve"> on </w:t>
      </w:r>
      <w:r w:rsidRPr="005B362C">
        <w:rPr>
          <w:u w:val="single"/>
        </w:rPr>
        <w:t>Joel</w:t>
      </w:r>
      <w:r>
        <w:t xml:space="preserve"> in the </w:t>
      </w:r>
      <w:r w:rsidRPr="005B362C">
        <w:rPr>
          <w:u w:val="single"/>
        </w:rPr>
        <w:t xml:space="preserve">search engine </w:t>
      </w:r>
    </w:p>
    <w:p w:rsidR="00EB0739" w:rsidRDefault="00EB0739" w:rsidP="00EB0739">
      <w:r>
        <w:t>&lt;/body&gt;</w:t>
      </w:r>
    </w:p>
    <w:p w:rsidR="00EB0739" w:rsidRDefault="00EB0739" w:rsidP="00EB0739"/>
    <w:p w:rsidR="00EB0739" w:rsidRDefault="00EB0739" w:rsidP="00EB0739"/>
    <w:p w:rsidR="00EB0739" w:rsidRDefault="00EB0739" w:rsidP="00EB0739">
      <w:r>
        <w:t xml:space="preserve">Since the majority of movement is towards the origin, sending newly mined data to a pre-defined location representing the outskirts of the cluster space seems to make the most sense. The value for the outskirts boundary should be calculated empirically. </w:t>
      </w:r>
    </w:p>
    <w:p w:rsidR="00EB0739" w:rsidRDefault="00EB0739" w:rsidP="00EB0739"/>
    <w:p w:rsidR="00EB0739" w:rsidRDefault="00EB0739" w:rsidP="00EB0739"/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131966" wp14:editId="52C222B0">
                <wp:simplePos x="0" y="0"/>
                <wp:positionH relativeFrom="column">
                  <wp:posOffset>3429000</wp:posOffset>
                </wp:positionH>
                <wp:positionV relativeFrom="paragraph">
                  <wp:posOffset>169545</wp:posOffset>
                </wp:positionV>
                <wp:extent cx="0" cy="800100"/>
                <wp:effectExtent l="50800" t="25400" r="76200" b="889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3.35pt" to="270pt,7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B9A276" wp14:editId="789A719D">
                <wp:simplePos x="0" y="0"/>
                <wp:positionH relativeFrom="column">
                  <wp:posOffset>800100</wp:posOffset>
                </wp:positionH>
                <wp:positionV relativeFrom="paragraph">
                  <wp:posOffset>105410</wp:posOffset>
                </wp:positionV>
                <wp:extent cx="0" cy="685800"/>
                <wp:effectExtent l="50800" t="2540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8.3pt" to="63pt,6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591D7" wp14:editId="68B8BE0B">
                <wp:simplePos x="0" y="0"/>
                <wp:positionH relativeFrom="column">
                  <wp:posOffset>3886200</wp:posOffset>
                </wp:positionH>
                <wp:positionV relativeFrom="paragraph">
                  <wp:posOffset>105410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306pt;margin-top:8.3pt;width:18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5F9D24" wp14:editId="791C2C31">
                <wp:simplePos x="0" y="0"/>
                <wp:positionH relativeFrom="column">
                  <wp:posOffset>1371600</wp:posOffset>
                </wp:positionH>
                <wp:positionV relativeFrom="paragraph">
                  <wp:posOffset>105410</wp:posOffset>
                </wp:positionV>
                <wp:extent cx="114300" cy="45719"/>
                <wp:effectExtent l="50800" t="25400" r="88900" b="107315"/>
                <wp:wrapThrough wrapText="bothSides">
                  <wp:wrapPolygon edited="0">
                    <wp:start x="-9600" y="-12169"/>
                    <wp:lineTo x="-9600" y="60845"/>
                    <wp:lineTo x="33600" y="60845"/>
                    <wp:lineTo x="33600" y="-12169"/>
                    <wp:lineTo x="-9600" y="-12169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108pt;margin-top:8.3pt;width:9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D843E5" wp14:editId="2BB177D7">
                <wp:simplePos x="0" y="0"/>
                <wp:positionH relativeFrom="column">
                  <wp:posOffset>2514600</wp:posOffset>
                </wp:positionH>
                <wp:positionV relativeFrom="paragraph">
                  <wp:posOffset>154940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198pt;margin-top:12.2pt;width:27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4F502A" wp14:editId="47C34C06">
                <wp:simplePos x="0" y="0"/>
                <wp:positionH relativeFrom="column">
                  <wp:posOffset>342900</wp:posOffset>
                </wp:positionH>
                <wp:positionV relativeFrom="paragraph">
                  <wp:posOffset>40640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27pt;margin-top:3.2pt;width:9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486A2F" wp14:editId="371E450C">
                <wp:simplePos x="0" y="0"/>
                <wp:positionH relativeFrom="column">
                  <wp:posOffset>1828800</wp:posOffset>
                </wp:positionH>
                <wp:positionV relativeFrom="paragraph">
                  <wp:posOffset>126365</wp:posOffset>
                </wp:positionV>
                <wp:extent cx="457200" cy="228600"/>
                <wp:effectExtent l="50800" t="50800" r="25400" b="127000"/>
                <wp:wrapThrough wrapText="bothSides">
                  <wp:wrapPolygon edited="0">
                    <wp:start x="12000" y="-4800"/>
                    <wp:lineTo x="-2400" y="0"/>
                    <wp:lineTo x="-2400" y="19200"/>
                    <wp:lineTo x="13200" y="31200"/>
                    <wp:lineTo x="19200" y="31200"/>
                    <wp:lineTo x="20400" y="26400"/>
                    <wp:lineTo x="21600" y="4800"/>
                    <wp:lineTo x="20400" y="-4800"/>
                    <wp:lineTo x="12000" y="-4800"/>
                  </wp:wrapPolygon>
                </wp:wrapThrough>
                <wp:docPr id="42" name="Striped 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3" coordsize="21600,21600" o:spt="93" adj="16200,5400" path="m@0,0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42" o:spid="_x0000_s1026" type="#_x0000_t93" style="position:absolute;margin-left:2in;margin-top:9.95pt;width:36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BAB23" wp14:editId="34F12606">
                <wp:simplePos x="0" y="0"/>
                <wp:positionH relativeFrom="column">
                  <wp:posOffset>3429000</wp:posOffset>
                </wp:positionH>
                <wp:positionV relativeFrom="paragraph">
                  <wp:posOffset>140970</wp:posOffset>
                </wp:positionV>
                <wp:extent cx="914400" cy="0"/>
                <wp:effectExtent l="50800" t="25400" r="7620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11.1pt" to="342pt,1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4C7286" wp14:editId="69D236F3">
                <wp:simplePos x="0" y="0"/>
                <wp:positionH relativeFrom="column">
                  <wp:posOffset>2971800</wp:posOffset>
                </wp:positionH>
                <wp:positionV relativeFrom="paragraph">
                  <wp:posOffset>140970</wp:posOffset>
                </wp:positionV>
                <wp:extent cx="457200" cy="571500"/>
                <wp:effectExtent l="50800" t="25400" r="76200" b="889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1.1pt" to="270pt,5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92F1ED" wp14:editId="6057EF48">
                <wp:simplePos x="0" y="0"/>
                <wp:positionH relativeFrom="column">
                  <wp:posOffset>800100</wp:posOffset>
                </wp:positionH>
                <wp:positionV relativeFrom="paragraph">
                  <wp:posOffset>140970</wp:posOffset>
                </wp:positionV>
                <wp:extent cx="800100" cy="0"/>
                <wp:effectExtent l="50800" t="25400" r="635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pt,11.1pt" to="126pt,1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83835C" wp14:editId="585330F8">
                <wp:simplePos x="0" y="0"/>
                <wp:positionH relativeFrom="column">
                  <wp:posOffset>228600</wp:posOffset>
                </wp:positionH>
                <wp:positionV relativeFrom="paragraph">
                  <wp:posOffset>140970</wp:posOffset>
                </wp:positionV>
                <wp:extent cx="571500" cy="685800"/>
                <wp:effectExtent l="50800" t="25400" r="635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1.1pt" to="63pt,6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EB0739" w:rsidRDefault="00EB0739" w:rsidP="00EB0739"/>
    <w:p w:rsidR="00EB0739" w:rsidRDefault="00EB0739" w:rsidP="00EB0739"/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8A7E0D" wp14:editId="7E127809">
                <wp:simplePos x="0" y="0"/>
                <wp:positionH relativeFrom="column">
                  <wp:posOffset>3657600</wp:posOffset>
                </wp:positionH>
                <wp:positionV relativeFrom="paragraph">
                  <wp:posOffset>97155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4in;margin-top:7.65pt;width:27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3DDC5" wp14:editId="34AF82A5">
                <wp:simplePos x="0" y="0"/>
                <wp:positionH relativeFrom="column">
                  <wp:posOffset>914400</wp:posOffset>
                </wp:positionH>
                <wp:positionV relativeFrom="paragraph">
                  <wp:posOffset>97155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1in;margin-top:7.65pt;width:9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EB0739" w:rsidRDefault="00EB0739" w:rsidP="00EB0739"/>
    <w:p w:rsidR="00EB0739" w:rsidRDefault="00EB0739" w:rsidP="00EB0739"/>
    <w:p w:rsidR="00EB0739" w:rsidRDefault="00EB0739" w:rsidP="00EB0739"/>
    <w:p w:rsidR="00EB0739" w:rsidRDefault="00EB0739" w:rsidP="00EB0739"/>
    <w:p w:rsidR="00EB0739" w:rsidRDefault="00EB0739" w:rsidP="00EB0739"/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33B0A2" wp14:editId="760C15A2">
                <wp:simplePos x="0" y="0"/>
                <wp:positionH relativeFrom="column">
                  <wp:posOffset>2171700</wp:posOffset>
                </wp:positionH>
                <wp:positionV relativeFrom="paragraph">
                  <wp:posOffset>41910</wp:posOffset>
                </wp:positionV>
                <wp:extent cx="342900" cy="571500"/>
                <wp:effectExtent l="76200" t="25400" r="88900" b="114300"/>
                <wp:wrapThrough wrapText="bothSides">
                  <wp:wrapPolygon edited="0">
                    <wp:start x="1600" y="-960"/>
                    <wp:lineTo x="-4800" y="21120"/>
                    <wp:lineTo x="6400" y="24960"/>
                    <wp:lineTo x="16000" y="24960"/>
                    <wp:lineTo x="17600" y="24000"/>
                    <wp:lineTo x="25600" y="16320"/>
                    <wp:lineTo x="20800" y="-960"/>
                    <wp:lineTo x="1600" y="-960"/>
                  </wp:wrapPolygon>
                </wp:wrapThrough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3" o:spid="_x0000_s1026" type="#_x0000_t67" style="position:absolute;margin-left:171pt;margin-top:3.3pt;width:27pt;height: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" adj="1512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:rsidR="00EB0739" w:rsidRDefault="00EB0739" w:rsidP="00EB0739"/>
    <w:p w:rsidR="00EB0739" w:rsidRDefault="00EB0739" w:rsidP="00EB0739"/>
    <w:p w:rsidR="00EB0739" w:rsidRDefault="00EB0739" w:rsidP="00EB0739"/>
    <w:p w:rsidR="00EB0739" w:rsidRDefault="00EB0739" w:rsidP="00EB0739"/>
    <w:p w:rsidR="00EB0739" w:rsidRDefault="00EB0739" w:rsidP="00EB0739"/>
    <w:p w:rsidR="00EB0739" w:rsidRDefault="00EB0739" w:rsidP="00EB0739"/>
    <w:p w:rsidR="00EB0739" w:rsidRDefault="00EB0739" w:rsidP="00EB0739"/>
    <w:p w:rsidR="00EB0739" w:rsidRDefault="00EB0739" w:rsidP="00EB0739"/>
    <w:p w:rsidR="00EB0739" w:rsidRDefault="00EB0739" w:rsidP="00EB0739"/>
    <w:p w:rsidR="00EB0739" w:rsidRDefault="00EB0739" w:rsidP="00EB0739"/>
    <w:p w:rsidR="00EB0739" w:rsidRDefault="00EB0739" w:rsidP="00EB073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A6DF70" wp14:editId="44D6A1A1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1028700" cy="3429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739" w:rsidRDefault="00EB0739" w:rsidP="00EB0739">
                            <w:r>
                              <w:t>“It”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5" o:spid="_x0000_s1026" type="#_x0000_t202" style="position:absolute;margin-left:45pt;margin-top:20.8pt;width:81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tzSdE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" filled="f" stroked="f">
                <v:textbox>
                  <w:txbxContent>
                    <w:p w:rsidR="00EB0739" w:rsidRDefault="00EB0739" w:rsidP="00EB0739">
                      <w:r>
                        <w:t>“It” Cluster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038470" wp14:editId="16FCAC8F">
                <wp:simplePos x="0" y="0"/>
                <wp:positionH relativeFrom="column">
                  <wp:posOffset>3200400</wp:posOffset>
                </wp:positionH>
                <wp:positionV relativeFrom="paragraph">
                  <wp:posOffset>3810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252pt;margin-top:.3pt;width:9pt;height: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74A4C4" wp14:editId="73E1E398">
                <wp:simplePos x="0" y="0"/>
                <wp:positionH relativeFrom="column">
                  <wp:posOffset>3657600</wp:posOffset>
                </wp:positionH>
                <wp:positionV relativeFrom="paragraph">
                  <wp:posOffset>118110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6" style="position:absolute;margin-left:4in;margin-top:9.3pt;width:9pt;height: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EB0739" w:rsidRDefault="00EB0739" w:rsidP="00EB0739">
      <w:r>
        <w:rPr>
          <w:rFonts w:ascii="Cambria Math" w:hAnsi="Cambria Math"/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E529BE" wp14:editId="617F2AAC">
                <wp:simplePos x="0" y="0"/>
                <wp:positionH relativeFrom="column">
                  <wp:posOffset>2400300</wp:posOffset>
                </wp:positionH>
                <wp:positionV relativeFrom="paragraph">
                  <wp:posOffset>31750</wp:posOffset>
                </wp:positionV>
                <wp:extent cx="0" cy="1028700"/>
                <wp:effectExtent l="50800" t="25400" r="76200" b="889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.5pt" to="189pt,8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9501B7" wp14:editId="7D6FC5A2">
                <wp:simplePos x="0" y="0"/>
                <wp:positionH relativeFrom="column">
                  <wp:posOffset>1714500</wp:posOffset>
                </wp:positionH>
                <wp:positionV relativeFrom="paragraph">
                  <wp:posOffset>511175</wp:posOffset>
                </wp:positionV>
                <wp:extent cx="228600" cy="114300"/>
                <wp:effectExtent l="50800" t="25400" r="50800" b="114300"/>
                <wp:wrapThrough wrapText="bothSides">
                  <wp:wrapPolygon edited="0">
                    <wp:start x="-2400" y="-4800"/>
                    <wp:lineTo x="-4800" y="0"/>
                    <wp:lineTo x="-4800" y="28800"/>
                    <wp:lineTo x="0" y="38400"/>
                    <wp:lineTo x="21600" y="38400"/>
                    <wp:lineTo x="24000" y="4800"/>
                    <wp:lineTo x="24000" y="-4800"/>
                    <wp:lineTo x="-2400" y="-480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135pt;margin-top:40.25pt;width:18pt;height: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FDD73B" wp14:editId="7C36C42D">
                <wp:simplePos x="0" y="0"/>
                <wp:positionH relativeFrom="column">
                  <wp:posOffset>1257300</wp:posOffset>
                </wp:positionH>
                <wp:positionV relativeFrom="paragraph">
                  <wp:posOffset>396875</wp:posOffset>
                </wp:positionV>
                <wp:extent cx="45719" cy="114300"/>
                <wp:effectExtent l="50800" t="25400" r="81915" b="114300"/>
                <wp:wrapThrough wrapText="bothSides">
                  <wp:wrapPolygon edited="0">
                    <wp:start x="-12169" y="-4800"/>
                    <wp:lineTo x="-24338" y="-4800"/>
                    <wp:lineTo x="-24338" y="38400"/>
                    <wp:lineTo x="48676" y="38400"/>
                    <wp:lineTo x="36507" y="0"/>
                    <wp:lineTo x="36507" y="-4800"/>
                    <wp:lineTo x="-12169" y="-480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6" style="position:absolute;margin-left:99pt;margin-top:31.25pt;width:3.6pt;height: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10F911" wp14:editId="122FF1CC">
                <wp:simplePos x="0" y="0"/>
                <wp:positionH relativeFrom="column">
                  <wp:posOffset>3192780</wp:posOffset>
                </wp:positionH>
                <wp:positionV relativeFrom="paragraph">
                  <wp:posOffset>206375</wp:posOffset>
                </wp:positionV>
                <wp:extent cx="45085" cy="76200"/>
                <wp:effectExtent l="50800" t="25400" r="81915" b="101600"/>
                <wp:wrapThrough wrapText="bothSides">
                  <wp:wrapPolygon edited="0">
                    <wp:start x="-24338" y="-7200"/>
                    <wp:lineTo x="-24338" y="43200"/>
                    <wp:lineTo x="48676" y="43200"/>
                    <wp:lineTo x="48676" y="-7200"/>
                    <wp:lineTo x="-24338" y="-7200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251.4pt;margin-top:16.25pt;width:3.55pt;height: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5BD2CF" wp14:editId="61B335C6">
                <wp:simplePos x="0" y="0"/>
                <wp:positionH relativeFrom="column">
                  <wp:posOffset>2971800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234pt;margin-top:4.25pt;width:9pt;height: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22E052" wp14:editId="5C047923">
                <wp:simplePos x="0" y="0"/>
                <wp:positionH relativeFrom="column">
                  <wp:posOffset>3200400</wp:posOffset>
                </wp:positionH>
                <wp:positionV relativeFrom="paragraph">
                  <wp:posOffset>53975</wp:posOffset>
                </wp:positionV>
                <wp:extent cx="342900" cy="228600"/>
                <wp:effectExtent l="50800" t="25400" r="38100" b="101600"/>
                <wp:wrapThrough wrapText="bothSides">
                  <wp:wrapPolygon edited="0">
                    <wp:start x="1600" y="-2400"/>
                    <wp:lineTo x="-3200" y="0"/>
                    <wp:lineTo x="-3200" y="21600"/>
                    <wp:lineTo x="3200" y="28800"/>
                    <wp:lineTo x="19200" y="28800"/>
                    <wp:lineTo x="20800" y="26400"/>
                    <wp:lineTo x="22400" y="4800"/>
                    <wp:lineTo x="20800" y="-2400"/>
                    <wp:lineTo x="1600" y="-2400"/>
                  </wp:wrapPolygon>
                </wp:wrapThrough>
                <wp:docPr id="32" name="Dec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agon 32" o:spid="_x0000_s1026" style="position:absolute;margin-left:252pt;margin-top:4.25pt;width:27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" path="m0,114300l32744,43659,118469,,224431,,310156,43659,342900,114300,310156,184941,224431,228600,118469,228600,32744,184941,,1143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14300;32744,43659;118469,0;224431,0;310156,43659;342900,114300;310156,184941;224431,228600;118469,228600;32744,184941;0,114300" o:connectangles="0,0,0,0,0,0,0,0,0,0,0"/>
                <w10:wrap type="through"/>
              </v:shape>
            </w:pict>
          </mc:Fallback>
        </mc:AlternateContent>
      </w:r>
    </w:p>
    <w:p w:rsidR="00EB0739" w:rsidRDefault="00EB0739" w:rsidP="00EB0739"/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A81B44" wp14:editId="762ADA97">
                <wp:simplePos x="0" y="0"/>
                <wp:positionH relativeFrom="column">
                  <wp:posOffset>3657600</wp:posOffset>
                </wp:positionH>
                <wp:positionV relativeFrom="paragraph">
                  <wp:posOffset>71120</wp:posOffset>
                </wp:positionV>
                <wp:extent cx="1257300" cy="4572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739" w:rsidRDefault="00EB0739" w:rsidP="00EB0739">
                            <w:r>
                              <w:t>“Change”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7" type="#_x0000_t202" style="position:absolute;margin-left:4in;margin-top:5.6pt;width:99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4CBM8CAAAX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" filled="f" stroked="f">
                <v:textbox>
                  <w:txbxContent>
                    <w:p w:rsidR="00EB0739" w:rsidRDefault="00EB0739" w:rsidP="00EB0739">
                      <w:r>
                        <w:t>“Change” Cluster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10B95B" wp14:editId="4DA3C47B">
                <wp:simplePos x="0" y="0"/>
                <wp:positionH relativeFrom="column">
                  <wp:posOffset>1371600</wp:posOffset>
                </wp:positionH>
                <wp:positionV relativeFrom="paragraph">
                  <wp:posOffset>39370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6" style="position:absolute;margin-left:108pt;margin-top:3.1pt;width:45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EB0739" w:rsidRDefault="00EB0739" w:rsidP="00EB0739"/>
    <w:p w:rsidR="00EB0739" w:rsidRDefault="00EB0739" w:rsidP="00EB0739"/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B57628" wp14:editId="32829D58">
                <wp:simplePos x="0" y="0"/>
                <wp:positionH relativeFrom="column">
                  <wp:posOffset>1143000</wp:posOffset>
                </wp:positionH>
                <wp:positionV relativeFrom="paragraph">
                  <wp:posOffset>147955</wp:posOffset>
                </wp:positionV>
                <wp:extent cx="114300" cy="45719"/>
                <wp:effectExtent l="50800" t="25400" r="88900" b="107315"/>
                <wp:wrapThrough wrapText="bothSides">
                  <wp:wrapPolygon edited="0">
                    <wp:start x="-9600" y="-12169"/>
                    <wp:lineTo x="-9600" y="60845"/>
                    <wp:lineTo x="33600" y="60845"/>
                    <wp:lineTo x="33600" y="-12169"/>
                    <wp:lineTo x="-9600" y="-12169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26" style="position:absolute;margin-left:90pt;margin-top:11.65pt;width:9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DB1761" wp14:editId="0B1CB8FC">
                <wp:simplePos x="0" y="0"/>
                <wp:positionH relativeFrom="column">
                  <wp:posOffset>2400300</wp:posOffset>
                </wp:positionH>
                <wp:positionV relativeFrom="paragraph">
                  <wp:posOffset>40005</wp:posOffset>
                </wp:positionV>
                <wp:extent cx="1143000" cy="0"/>
                <wp:effectExtent l="50800" t="25400" r="762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3.15pt" to="279pt,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15FBB" wp14:editId="31F26E03">
                <wp:simplePos x="0" y="0"/>
                <wp:positionH relativeFrom="column">
                  <wp:posOffset>1714500</wp:posOffset>
                </wp:positionH>
                <wp:positionV relativeFrom="paragraph">
                  <wp:posOffset>40005</wp:posOffset>
                </wp:positionV>
                <wp:extent cx="685800" cy="685800"/>
                <wp:effectExtent l="50800" t="25400" r="76200" b="1016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3.15pt" to="189pt,5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EB0739" w:rsidRDefault="00EB0739" w:rsidP="00EB0739"/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734434" wp14:editId="2D0C53F0">
                <wp:simplePos x="0" y="0"/>
                <wp:positionH relativeFrom="column">
                  <wp:posOffset>2514600</wp:posOffset>
                </wp:positionH>
                <wp:positionV relativeFrom="paragraph">
                  <wp:posOffset>17145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198pt;margin-top:1.35pt;width:27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EB0739" w:rsidRDefault="00EB0739" w:rsidP="00EB0739"/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FCD7E2" wp14:editId="1AF2CDB3">
                <wp:simplePos x="0" y="0"/>
                <wp:positionH relativeFrom="column">
                  <wp:posOffset>2171700</wp:posOffset>
                </wp:positionH>
                <wp:positionV relativeFrom="paragraph">
                  <wp:posOffset>100965</wp:posOffset>
                </wp:positionV>
                <wp:extent cx="1257300" cy="3429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739" w:rsidRDefault="00EB0739" w:rsidP="00EB0739">
                            <w:r>
                              <w:t>Health Cluster</w:t>
                            </w:r>
                          </w:p>
                          <w:p w:rsidR="00EB0739" w:rsidRDefault="00EB0739" w:rsidP="00EB0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8" type="#_x0000_t202" style="position:absolute;margin-left:171pt;margin-top:7.95pt;width:99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Lr3tICAAAX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" filled="f" stroked="f">
                <v:textbox>
                  <w:txbxContent>
                    <w:p w:rsidR="00EB0739" w:rsidRDefault="00EB0739" w:rsidP="00EB0739">
                      <w:r>
                        <w:t>Health Cluster</w:t>
                      </w:r>
                    </w:p>
                    <w:p w:rsidR="00EB0739" w:rsidRDefault="00EB0739" w:rsidP="00EB0739"/>
                  </w:txbxContent>
                </v:textbox>
                <w10:wrap type="square"/>
              </v:shape>
            </w:pict>
          </mc:Fallback>
        </mc:AlternateContent>
      </w:r>
    </w:p>
    <w:p w:rsidR="00EB0739" w:rsidRDefault="00EB0739" w:rsidP="00EB0739"/>
    <w:p w:rsidR="00EB0739" w:rsidRDefault="00EB0739" w:rsidP="00EB0739"/>
    <w:p w:rsidR="00EB0739" w:rsidRDefault="00EB0739" w:rsidP="00EB0739"/>
    <w:p w:rsidR="00EB0739" w:rsidRDefault="00EB0739" w:rsidP="00EB0739"/>
    <w:p w:rsidR="00EB0739" w:rsidRDefault="00EB0739" w:rsidP="00EB0739">
      <w:r>
        <w:t>This data space can be useful for a different, more language based search engine.</w:t>
      </w:r>
    </w:p>
    <w:p w:rsidR="00EB0739" w:rsidRDefault="00EB0739" w:rsidP="00EB0739"/>
    <w:p w:rsidR="00EB0739" w:rsidRDefault="00EB0739" w:rsidP="00EB0739"/>
    <w:p w:rsidR="00EB0739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CA0246" wp14:editId="33C624C0">
                <wp:simplePos x="0" y="0"/>
                <wp:positionH relativeFrom="column">
                  <wp:posOffset>3543300</wp:posOffset>
                </wp:positionH>
                <wp:positionV relativeFrom="paragraph">
                  <wp:posOffset>56515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50" name="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739" w:rsidRDefault="00EB0739" w:rsidP="00EB0739">
                            <w:pPr>
                              <w:jc w:val="center"/>
                            </w:pPr>
                            <w:r>
                              <w:t>Data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50" o:spid="_x0000_s1029" type="#_x0000_t109" style="position:absolute;margin-left:279pt;margin-top:4.45pt;width:117pt;height: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B0739" w:rsidRDefault="00EB0739" w:rsidP="00EB0739">
                      <w:pPr>
                        <w:jc w:val="center"/>
                      </w:pPr>
                      <w:r>
                        <w:t>Data Filter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7CB430" wp14:editId="7219787D">
                <wp:simplePos x="0" y="0"/>
                <wp:positionH relativeFrom="column">
                  <wp:posOffset>1714500</wp:posOffset>
                </wp:positionH>
                <wp:positionV relativeFrom="paragraph">
                  <wp:posOffset>56515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49" name="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739" w:rsidRDefault="00EB0739" w:rsidP="00EB0739">
                            <w:pPr>
                              <w:jc w:val="center"/>
                            </w:pPr>
                            <w:r>
                              <w:t>Send to Cluster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49" o:spid="_x0000_s1030" type="#_x0000_t109" style="position:absolute;margin-left:135pt;margin-top:4.45pt;width:126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B0739" w:rsidRDefault="00EB0739" w:rsidP="00EB0739">
                      <w:pPr>
                        <w:jc w:val="center"/>
                      </w:pPr>
                      <w:r>
                        <w:t>Send to Cluster Space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30588F" wp14:editId="17C2374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48" name="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739" w:rsidRDefault="00EB0739" w:rsidP="00EB0739">
                            <w:pPr>
                              <w:jc w:val="center"/>
                            </w:pPr>
                            <w:r>
                              <w:t>Mine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48" o:spid="_x0000_s1031" type="#_x0000_t109" style="position:absolute;margin-left:0;margin-top:4.45pt;width:99pt;height: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B0739" w:rsidRDefault="00EB0739" w:rsidP="00EB0739">
                      <w:pPr>
                        <w:jc w:val="center"/>
                      </w:pPr>
                      <w:r>
                        <w:t>Mine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B0739" w:rsidRPr="005B362C" w:rsidRDefault="00EB0739" w:rsidP="00EB073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CE48CD" wp14:editId="54CB9CF0">
                <wp:simplePos x="0" y="0"/>
                <wp:positionH relativeFrom="column">
                  <wp:posOffset>3136900</wp:posOffset>
                </wp:positionH>
                <wp:positionV relativeFrom="paragraph">
                  <wp:posOffset>449580</wp:posOffset>
                </wp:positionV>
                <wp:extent cx="0" cy="800100"/>
                <wp:effectExtent l="127000" t="50800" r="10160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47pt;margin-top:35.4pt;width:0;height:6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50936F" wp14:editId="0834C08D">
                <wp:simplePos x="0" y="0"/>
                <wp:positionH relativeFrom="column">
                  <wp:posOffset>1308100</wp:posOffset>
                </wp:positionH>
                <wp:positionV relativeFrom="paragraph">
                  <wp:posOffset>449580</wp:posOffset>
                </wp:positionV>
                <wp:extent cx="914400" cy="685800"/>
                <wp:effectExtent l="76200" t="50800" r="76200" b="1270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03pt;margin-top:35.4pt;width:1in;height:54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CB8FAD" wp14:editId="1E53D15E">
                <wp:simplePos x="0" y="0"/>
                <wp:positionH relativeFrom="column">
                  <wp:posOffset>736600</wp:posOffset>
                </wp:positionH>
                <wp:positionV relativeFrom="paragraph">
                  <wp:posOffset>563880</wp:posOffset>
                </wp:positionV>
                <wp:extent cx="228600" cy="457200"/>
                <wp:effectExtent l="50800" t="25400" r="101600" b="1016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58pt;margin-top:44.4pt;width:18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93BDD2" wp14:editId="0EE5DD63">
                <wp:simplePos x="0" y="0"/>
                <wp:positionH relativeFrom="column">
                  <wp:posOffset>-177800</wp:posOffset>
                </wp:positionH>
                <wp:positionV relativeFrom="paragraph">
                  <wp:posOffset>220980</wp:posOffset>
                </wp:positionV>
                <wp:extent cx="457200" cy="0"/>
                <wp:effectExtent l="0" t="101600" r="25400" b="177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-13.95pt;margin-top:17.4pt;width:3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6AC601" wp14:editId="523AE031">
                <wp:simplePos x="0" y="0"/>
                <wp:positionH relativeFrom="column">
                  <wp:posOffset>-749300</wp:posOffset>
                </wp:positionH>
                <wp:positionV relativeFrom="paragraph">
                  <wp:posOffset>1021080</wp:posOffset>
                </wp:positionV>
                <wp:extent cx="2057400" cy="800100"/>
                <wp:effectExtent l="50800" t="25400" r="76200" b="114300"/>
                <wp:wrapThrough wrapText="bothSides">
                  <wp:wrapPolygon edited="0">
                    <wp:start x="-533" y="-686"/>
                    <wp:lineTo x="-533" y="24000"/>
                    <wp:lineTo x="22133" y="24000"/>
                    <wp:lineTo x="22133" y="-686"/>
                    <wp:lineTo x="-533" y="-686"/>
                  </wp:wrapPolygon>
                </wp:wrapThrough>
                <wp:docPr id="52" name="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739" w:rsidRDefault="00EB0739" w:rsidP="00EB0739">
                            <w:pPr>
                              <w:jc w:val="center"/>
                            </w:pPr>
                            <w:r>
                              <w:t>Cluster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52" o:spid="_x0000_s1032" type="#_x0000_t109" style="position:absolute;margin-left:-58.95pt;margin-top:80.4pt;width:162pt;height:6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B0739" w:rsidRDefault="00EB0739" w:rsidP="00EB0739">
                      <w:pPr>
                        <w:jc w:val="center"/>
                      </w:pPr>
                      <w:r>
                        <w:t>Cluster Space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B78ABF" wp14:editId="17529E27">
                <wp:simplePos x="0" y="0"/>
                <wp:positionH relativeFrom="column">
                  <wp:posOffset>2565400</wp:posOffset>
                </wp:positionH>
                <wp:positionV relativeFrom="paragraph">
                  <wp:posOffset>1249680</wp:posOffset>
                </wp:positionV>
                <wp:extent cx="1943100" cy="914400"/>
                <wp:effectExtent l="50800" t="25400" r="88900" b="101600"/>
                <wp:wrapThrough wrapText="bothSides">
                  <wp:wrapPolygon edited="0">
                    <wp:start x="-565" y="-600"/>
                    <wp:lineTo x="-565" y="23400"/>
                    <wp:lineTo x="22306" y="23400"/>
                    <wp:lineTo x="22306" y="-600"/>
                    <wp:lineTo x="-565" y="-600"/>
                  </wp:wrapPolygon>
                </wp:wrapThrough>
                <wp:docPr id="51" name="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739" w:rsidRDefault="00EB0739" w:rsidP="00EB0739">
                            <w:pPr>
                              <w:jc w:val="center"/>
                            </w:pPr>
                            <w:r>
                              <w:t>Search Engine 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51" o:spid="_x0000_s1033" type="#_x0000_t109" style="position:absolute;margin-left:202pt;margin-top:98.4pt;width:153pt;height:1in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B0739" w:rsidRDefault="00EB0739" w:rsidP="00EB0739">
                      <w:pPr>
                        <w:jc w:val="center"/>
                      </w:pPr>
                      <w:r>
                        <w:t>Search Engine Front 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B0739" w:rsidRPr="00604517" w:rsidRDefault="00EB0739" w:rsidP="00EB0739"/>
    <w:p w:rsidR="00EB0739" w:rsidRDefault="00EB0739" w:rsidP="00EB0739">
      <w:bookmarkStart w:id="0" w:name="_GoBack"/>
      <w:bookmarkEnd w:id="0"/>
    </w:p>
    <w:p w:rsidR="00EB0739" w:rsidRDefault="00EB0739" w:rsidP="00EB0739"/>
    <w:p w:rsidR="00EB0739" w:rsidRDefault="00EB0739" w:rsidP="00EB0739"/>
    <w:p w:rsidR="00EB0739" w:rsidRPr="003548BF" w:rsidRDefault="00EB0739" w:rsidP="003548BF"/>
    <w:sectPr w:rsidR="00EB0739" w:rsidRPr="003548BF" w:rsidSect="00935AAB">
      <w:headerReference w:type="default" r:id="rId14"/>
      <w:footerReference w:type="default" r:id="rId15"/>
      <w:footnotePr>
        <w:numRestart w:val="eachSect"/>
      </w:footnotePr>
      <w:type w:val="continuous"/>
      <w:pgSz w:w="11909" w:h="15826" w:code="1"/>
      <w:pgMar w:top="432" w:right="1138" w:bottom="1138" w:left="1138" w:header="576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739" w:rsidRDefault="00EB0739">
      <w:r>
        <w:separator/>
      </w:r>
    </w:p>
  </w:endnote>
  <w:endnote w:type="continuationSeparator" w:id="0">
    <w:p w:rsidR="00EB0739" w:rsidRDefault="00EB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B4" w:rsidRDefault="009A56B4">
    <w:pPr>
      <w:pStyle w:val="Footer"/>
      <w:rPr>
        <w:rFonts w:ascii="Palatino" w:hAnsi="Palatino"/>
        <w:b w:val="0"/>
        <w:bCs/>
      </w:rPr>
    </w:pPr>
  </w:p>
  <w:p w:rsidR="009A56B4" w:rsidRDefault="009A56B4">
    <w:pPr>
      <w:pStyle w:val="Footer"/>
    </w:pPr>
    <w:r>
      <w:t>Insert PSN Here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B4" w:rsidRDefault="009A56B4">
    <w:pPr>
      <w:pStyle w:val="Footer"/>
      <w:framePr w:wrap="around" w:vAnchor="text" w:hAnchor="margin" w:xAlign="right" w:y="1"/>
      <w:rPr>
        <w:rStyle w:val="PageNumber"/>
      </w:rPr>
    </w:pPr>
  </w:p>
  <w:p w:rsidR="009A56B4" w:rsidRDefault="009A56B4">
    <w:pPr>
      <w:pStyle w:val="Footer"/>
    </w:pPr>
  </w:p>
  <w:p w:rsidR="009A56B4" w:rsidRDefault="009A56B4">
    <w:pPr>
      <w:pStyle w:val="Footer"/>
    </w:pPr>
    <w:r>
      <w:t>Insert PSN Here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B4" w:rsidRDefault="009A56B4">
    <w:pPr>
      <w:pStyle w:val="Footer"/>
    </w:pPr>
    <w:r>
      <w:t>*Kurt.Hubner@cern.ch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B4" w:rsidRDefault="009A56B4">
    <w:pPr>
      <w:pStyle w:val="Footer"/>
      <w:framePr w:wrap="around" w:vAnchor="text" w:hAnchor="margin" w:xAlign="right" w:y="1"/>
      <w:rPr>
        <w:rStyle w:val="PageNumber"/>
      </w:rPr>
    </w:pPr>
  </w:p>
  <w:p w:rsidR="009A56B4" w:rsidRDefault="009A56B4">
    <w:pPr>
      <w:pStyle w:val="Footer"/>
      <w:rPr>
        <w:rFonts w:ascii="Palatino" w:hAnsi="Palatino"/>
        <w:b w:val="0"/>
        <w:bCs/>
      </w:rPr>
    </w:pPr>
  </w:p>
  <w:p w:rsidR="009A56B4" w:rsidRDefault="009A56B4">
    <w:pPr>
      <w:pStyle w:val="Footer"/>
    </w:pPr>
    <w:r>
      <w:rPr>
        <w:rFonts w:ascii="Palatino" w:hAnsi="Palatino"/>
        <w:b w:val="0"/>
        <w:bCs/>
      </w:rPr>
      <w:t>LO1a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739" w:rsidRDefault="00EB0739">
      <w:r>
        <w:separator/>
      </w:r>
    </w:p>
  </w:footnote>
  <w:footnote w:type="continuationSeparator" w:id="0">
    <w:p w:rsidR="00EB0739" w:rsidRDefault="00EB0739">
      <w:r>
        <w:continuationSeparator/>
      </w:r>
    </w:p>
  </w:footnote>
  <w:footnote w:type="continuationNotice" w:id="1">
    <w:p w:rsidR="00EB0739" w:rsidRDefault="00EB073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B4" w:rsidRDefault="009A56B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0739">
      <w:rPr>
        <w:rStyle w:val="PageNumber"/>
        <w:noProof/>
      </w:rPr>
      <w:t>2</w:t>
    </w:r>
    <w:r>
      <w:rPr>
        <w:rStyle w:val="PageNumber"/>
      </w:rPr>
      <w:fldChar w:fldCharType="end"/>
    </w:r>
    <w:r>
      <w:tab/>
    </w:r>
    <w:r>
      <w:rPr>
        <w:i/>
        <w:iCs/>
      </w:rPr>
      <w:t>Place Conference Title, Location, and Dates Here</w:t>
    </w:r>
    <w:r>
      <w:tab/>
    </w:r>
  </w:p>
  <w:p w:rsidR="009A56B4" w:rsidRDefault="009A56B4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B4" w:rsidRDefault="009A56B4">
    <w:pPr>
      <w:pStyle w:val="Header"/>
    </w:pPr>
    <w:r>
      <w:tab/>
    </w:r>
    <w:r>
      <w:rPr>
        <w:i/>
        <w:iCs/>
      </w:rPr>
      <w:t>Place Conference Title, Location, and Dates Here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0739">
      <w:rPr>
        <w:rStyle w:val="PageNumber"/>
        <w:noProof/>
      </w:rPr>
      <w:t>1</w:t>
    </w:r>
    <w:r>
      <w:rPr>
        <w:rStyle w:val="PageNumber"/>
      </w:rPr>
      <w:fldChar w:fldCharType="end"/>
    </w:r>
  </w:p>
  <w:p w:rsidR="009A56B4" w:rsidRDefault="009A56B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B4" w:rsidRDefault="009A56B4">
    <w:pPr>
      <w:pStyle w:val="Header"/>
      <w:tabs>
        <w:tab w:val="right" w:pos="9540"/>
      </w:tabs>
      <w:jc w:val="center"/>
      <w:rPr>
        <w:i/>
        <w:iCs/>
      </w:rPr>
    </w:pPr>
    <w:r>
      <w:rPr>
        <w:i/>
        <w:iCs/>
      </w:rPr>
      <w:tab/>
      <w:t>SSI 2002, SLAC, August 6-15, 2002</w:t>
    </w:r>
    <w:r>
      <w:rPr>
        <w:i/>
        <w:iCs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A56B4" w:rsidRDefault="009A56B4">
    <w:pPr>
      <w:pStyle w:val="Header"/>
      <w:jc w:val="center"/>
      <w:rPr>
        <w:i/>
        <w:iCs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B4" w:rsidRDefault="009A56B4">
    <w:pPr>
      <w:pStyle w:val="Header"/>
      <w:tabs>
        <w:tab w:val="right" w:pos="9576"/>
      </w:tabs>
      <w:jc w:val="center"/>
      <w:rPr>
        <w:rFonts w:ascii="Palatino" w:hAnsi="Palatino"/>
      </w:rPr>
    </w:pPr>
    <w:r>
      <w:rPr>
        <w:rFonts w:ascii="Palatino" w:hAnsi="Palatino"/>
      </w:rPr>
      <w:tab/>
    </w:r>
    <w:r>
      <w:rPr>
        <w:rFonts w:ascii="Palatino" w:hAnsi="Palatino"/>
        <w:i/>
        <w:iCs/>
      </w:rPr>
      <w:t>SSI2002, SLAC, August 5-16, 2002</w:t>
    </w:r>
    <w:r>
      <w:rPr>
        <w:rFonts w:ascii="Palatino" w:hAnsi="Palatino"/>
      </w:rPr>
      <w:tab/>
    </w:r>
    <w:r>
      <w:rPr>
        <w:rStyle w:val="PageNumber"/>
        <w:rFonts w:ascii="Palatino" w:hAnsi="Palatino"/>
      </w:rPr>
      <w:fldChar w:fldCharType="begin"/>
    </w:r>
    <w:r>
      <w:rPr>
        <w:rStyle w:val="PageNumber"/>
        <w:rFonts w:ascii="Palatino" w:hAnsi="Palatino"/>
      </w:rPr>
      <w:instrText xml:space="preserve"> PAGE </w:instrText>
    </w:r>
    <w:r>
      <w:rPr>
        <w:rStyle w:val="PageNumber"/>
        <w:rFonts w:ascii="Palatino" w:hAnsi="Palatino"/>
      </w:rPr>
      <w:fldChar w:fldCharType="separate"/>
    </w:r>
    <w:r w:rsidR="00EB0739">
      <w:rPr>
        <w:rStyle w:val="PageNumber"/>
        <w:rFonts w:ascii="Palatino" w:hAnsi="Palatino"/>
        <w:noProof/>
      </w:rPr>
      <w:t>3</w:t>
    </w:r>
    <w:r>
      <w:rPr>
        <w:rStyle w:val="PageNumber"/>
        <w:rFonts w:ascii="Palatino" w:hAnsi="Palatino"/>
      </w:rPr>
      <w:fldChar w:fldCharType="end"/>
    </w:r>
  </w:p>
  <w:p w:rsidR="009A56B4" w:rsidRDefault="009A56B4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1E3"/>
    <w:multiLevelType w:val="hybridMultilevel"/>
    <w:tmpl w:val="CBA0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046A8"/>
    <w:multiLevelType w:val="hybridMultilevel"/>
    <w:tmpl w:val="ACD271D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>
    <w:nsid w:val="018035E9"/>
    <w:multiLevelType w:val="multilevel"/>
    <w:tmpl w:val="158C1A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3">
    <w:nsid w:val="02AA734F"/>
    <w:multiLevelType w:val="multilevel"/>
    <w:tmpl w:val="0CD8133E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A6E4D20"/>
    <w:multiLevelType w:val="multilevel"/>
    <w:tmpl w:val="EFAE6AF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5">
    <w:nsid w:val="0C8B69E6"/>
    <w:multiLevelType w:val="hybridMultilevel"/>
    <w:tmpl w:val="C9F8E578"/>
    <w:lvl w:ilvl="0" w:tplc="B98A7B32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214FD7"/>
    <w:multiLevelType w:val="multilevel"/>
    <w:tmpl w:val="3D8C8DA2"/>
    <w:lvl w:ilvl="0">
      <w:start w:val="1"/>
      <w:numFmt w:val="decimal"/>
      <w:pStyle w:val="confLevel1heading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11E65E6A"/>
    <w:multiLevelType w:val="hybridMultilevel"/>
    <w:tmpl w:val="D260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0C7373"/>
    <w:multiLevelType w:val="hybridMultilevel"/>
    <w:tmpl w:val="A54CC830"/>
    <w:lvl w:ilvl="0" w:tplc="793A1F8A">
      <w:start w:val="1"/>
      <w:numFmt w:val="bullet"/>
      <w:pStyle w:val="confbulleted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41C7AFF"/>
    <w:multiLevelType w:val="hybridMultilevel"/>
    <w:tmpl w:val="CF3024A2"/>
    <w:lvl w:ilvl="0" w:tplc="C9C4F76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C562EF"/>
    <w:multiLevelType w:val="hybridMultilevel"/>
    <w:tmpl w:val="5ACCD6E4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1">
    <w:nsid w:val="2A5822DF"/>
    <w:multiLevelType w:val="hybridMultilevel"/>
    <w:tmpl w:val="326E2A58"/>
    <w:lvl w:ilvl="0" w:tplc="C9229A84">
      <w:start w:val="2"/>
      <w:numFmt w:val="decimal"/>
      <w:lvlText w:val="%1"/>
      <w:lvlJc w:val="left"/>
      <w:pPr>
        <w:tabs>
          <w:tab w:val="num" w:pos="2040"/>
        </w:tabs>
        <w:ind w:left="2040" w:hanging="1680"/>
      </w:pPr>
      <w:rPr>
        <w:rFonts w:hint="default"/>
      </w:rPr>
    </w:lvl>
    <w:lvl w:ilvl="1" w:tplc="C33C89C2">
      <w:start w:val="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98189E"/>
    <w:multiLevelType w:val="multilevel"/>
    <w:tmpl w:val="14EA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3">
    <w:nsid w:val="357876A2"/>
    <w:multiLevelType w:val="multilevel"/>
    <w:tmpl w:val="67C41FA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4">
    <w:nsid w:val="4C837818"/>
    <w:multiLevelType w:val="multilevel"/>
    <w:tmpl w:val="F3AEEF3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5">
    <w:nsid w:val="52CF0FCC"/>
    <w:multiLevelType w:val="hybridMultilevel"/>
    <w:tmpl w:val="2E6EB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3A3E04"/>
    <w:multiLevelType w:val="multilevel"/>
    <w:tmpl w:val="7B8AE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>
    <w:nsid w:val="619E4439"/>
    <w:multiLevelType w:val="hybridMultilevel"/>
    <w:tmpl w:val="FBCC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371086"/>
    <w:multiLevelType w:val="multilevel"/>
    <w:tmpl w:val="1836257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9">
    <w:nsid w:val="657E5189"/>
    <w:multiLevelType w:val="hybridMultilevel"/>
    <w:tmpl w:val="3372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861A14"/>
    <w:multiLevelType w:val="hybridMultilevel"/>
    <w:tmpl w:val="0DF8680C"/>
    <w:lvl w:ilvl="0" w:tplc="BA7233E4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2742583"/>
    <w:multiLevelType w:val="hybridMultilevel"/>
    <w:tmpl w:val="2DBA8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FE1F75"/>
    <w:multiLevelType w:val="hybridMultilevel"/>
    <w:tmpl w:val="1B387942"/>
    <w:lvl w:ilvl="0" w:tplc="04090001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23">
    <w:nsid w:val="7CEC4788"/>
    <w:multiLevelType w:val="hybridMultilevel"/>
    <w:tmpl w:val="C640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193537"/>
    <w:multiLevelType w:val="hybridMultilevel"/>
    <w:tmpl w:val="A9E649D8"/>
    <w:lvl w:ilvl="0" w:tplc="04090001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7219F2"/>
    <w:multiLevelType w:val="hybridMultilevel"/>
    <w:tmpl w:val="16BEBAAA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20"/>
  </w:num>
  <w:num w:numId="5">
    <w:abstractNumId w:val="12"/>
  </w:num>
  <w:num w:numId="6">
    <w:abstractNumId w:val="16"/>
  </w:num>
  <w:num w:numId="7">
    <w:abstractNumId w:val="2"/>
  </w:num>
  <w:num w:numId="8">
    <w:abstractNumId w:val="3"/>
  </w:num>
  <w:num w:numId="9">
    <w:abstractNumId w:val="14"/>
  </w:num>
  <w:num w:numId="10">
    <w:abstractNumId w:val="8"/>
  </w:num>
  <w:num w:numId="11">
    <w:abstractNumId w:val="22"/>
  </w:num>
  <w:num w:numId="12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isLgl/>
        <w:lvlText w:val="%1.%2."/>
        <w:lvlJc w:val="left"/>
        <w:pPr>
          <w:tabs>
            <w:tab w:val="num" w:pos="720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864"/>
          </w:tabs>
          <w:ind w:left="86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440"/>
          </w:tabs>
          <w:ind w:left="136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1872"/>
          </w:tabs>
          <w:ind w:left="187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376"/>
          </w:tabs>
          <w:ind w:left="237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2880"/>
          </w:tabs>
          <w:ind w:left="288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384"/>
          </w:tabs>
          <w:ind w:left="338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3960"/>
          </w:tabs>
          <w:ind w:left="3960" w:hanging="1440"/>
        </w:pPr>
        <w:rPr>
          <w:rFonts w:hint="default"/>
        </w:rPr>
      </w:lvl>
    </w:lvlOverride>
  </w:num>
  <w:num w:numId="13">
    <w:abstractNumId w:val="14"/>
  </w:num>
  <w:num w:numId="14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3"/>
  </w:num>
  <w:num w:numId="19">
    <w:abstractNumId w:val="24"/>
  </w:num>
  <w:num w:numId="20">
    <w:abstractNumId w:val="18"/>
  </w:num>
  <w:num w:numId="21">
    <w:abstractNumId w:val="6"/>
  </w:num>
  <w:num w:numId="22">
    <w:abstractNumId w:val="1"/>
  </w:num>
  <w:num w:numId="23">
    <w:abstractNumId w:val="23"/>
  </w:num>
  <w:num w:numId="24">
    <w:abstractNumId w:val="21"/>
  </w:num>
  <w:num w:numId="25">
    <w:abstractNumId w:val="19"/>
  </w:num>
  <w:num w:numId="26">
    <w:abstractNumId w:val="17"/>
  </w:num>
  <w:num w:numId="27">
    <w:abstractNumId w:val="25"/>
  </w:num>
  <w:num w:numId="28">
    <w:abstractNumId w:val="10"/>
  </w:num>
  <w:num w:numId="29">
    <w:abstractNumId w:val="0"/>
  </w:num>
  <w:num w:numId="30">
    <w:abstractNumId w:val="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noPunctuationKerning/>
  <w:characterSpacingControl w:val="doNotCompress"/>
  <w:footnotePr>
    <w:numRestart w:val="eachSect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739"/>
    <w:rsid w:val="000010A2"/>
    <w:rsid w:val="00032CB2"/>
    <w:rsid w:val="00071E79"/>
    <w:rsid w:val="0007612A"/>
    <w:rsid w:val="000768C7"/>
    <w:rsid w:val="00082DFD"/>
    <w:rsid w:val="000D5D92"/>
    <w:rsid w:val="000E21D9"/>
    <w:rsid w:val="00112E8E"/>
    <w:rsid w:val="001427DF"/>
    <w:rsid w:val="00162047"/>
    <w:rsid w:val="001632CD"/>
    <w:rsid w:val="00171719"/>
    <w:rsid w:val="00171BD9"/>
    <w:rsid w:val="001751FB"/>
    <w:rsid w:val="001808D3"/>
    <w:rsid w:val="001E4EC0"/>
    <w:rsid w:val="001F5C1A"/>
    <w:rsid w:val="00226ACF"/>
    <w:rsid w:val="00244D8D"/>
    <w:rsid w:val="002451BE"/>
    <w:rsid w:val="0028733E"/>
    <w:rsid w:val="002B089B"/>
    <w:rsid w:val="002B41BE"/>
    <w:rsid w:val="002B715D"/>
    <w:rsid w:val="00315C6D"/>
    <w:rsid w:val="00345AD7"/>
    <w:rsid w:val="00347056"/>
    <w:rsid w:val="00347083"/>
    <w:rsid w:val="00351D36"/>
    <w:rsid w:val="003548BF"/>
    <w:rsid w:val="0035498A"/>
    <w:rsid w:val="00386AD3"/>
    <w:rsid w:val="0038731E"/>
    <w:rsid w:val="003F21E6"/>
    <w:rsid w:val="003F54A7"/>
    <w:rsid w:val="00471E80"/>
    <w:rsid w:val="00476E25"/>
    <w:rsid w:val="004C33A6"/>
    <w:rsid w:val="004D6C7A"/>
    <w:rsid w:val="004D7433"/>
    <w:rsid w:val="004F7FB4"/>
    <w:rsid w:val="00512E75"/>
    <w:rsid w:val="00540FEB"/>
    <w:rsid w:val="00544DC7"/>
    <w:rsid w:val="00545FB4"/>
    <w:rsid w:val="00567DA5"/>
    <w:rsid w:val="005B347E"/>
    <w:rsid w:val="005C0068"/>
    <w:rsid w:val="0063032B"/>
    <w:rsid w:val="006462F2"/>
    <w:rsid w:val="00653FB8"/>
    <w:rsid w:val="00657676"/>
    <w:rsid w:val="00666DF6"/>
    <w:rsid w:val="00673913"/>
    <w:rsid w:val="00683849"/>
    <w:rsid w:val="00695AE7"/>
    <w:rsid w:val="006D19B2"/>
    <w:rsid w:val="006E3A2A"/>
    <w:rsid w:val="00722FAA"/>
    <w:rsid w:val="007B67A4"/>
    <w:rsid w:val="007D2139"/>
    <w:rsid w:val="00807516"/>
    <w:rsid w:val="00831D6E"/>
    <w:rsid w:val="00851919"/>
    <w:rsid w:val="00854837"/>
    <w:rsid w:val="00861CF0"/>
    <w:rsid w:val="008752ED"/>
    <w:rsid w:val="00896D28"/>
    <w:rsid w:val="008A3947"/>
    <w:rsid w:val="008C2DE2"/>
    <w:rsid w:val="008C7CAE"/>
    <w:rsid w:val="008C7D4B"/>
    <w:rsid w:val="008D3515"/>
    <w:rsid w:val="008E46C8"/>
    <w:rsid w:val="009000A9"/>
    <w:rsid w:val="00935AAB"/>
    <w:rsid w:val="00963287"/>
    <w:rsid w:val="00967EB4"/>
    <w:rsid w:val="00981ADB"/>
    <w:rsid w:val="00993892"/>
    <w:rsid w:val="009953B7"/>
    <w:rsid w:val="009A56B4"/>
    <w:rsid w:val="009B47A6"/>
    <w:rsid w:val="009C51BF"/>
    <w:rsid w:val="009D77C9"/>
    <w:rsid w:val="009E5984"/>
    <w:rsid w:val="009E6E59"/>
    <w:rsid w:val="00A014C7"/>
    <w:rsid w:val="00A140F0"/>
    <w:rsid w:val="00A543D7"/>
    <w:rsid w:val="00A7550D"/>
    <w:rsid w:val="00A82319"/>
    <w:rsid w:val="00AD6800"/>
    <w:rsid w:val="00AF5F34"/>
    <w:rsid w:val="00B02183"/>
    <w:rsid w:val="00B1532B"/>
    <w:rsid w:val="00B2628E"/>
    <w:rsid w:val="00B57292"/>
    <w:rsid w:val="00B84842"/>
    <w:rsid w:val="00BC02B9"/>
    <w:rsid w:val="00BD2E24"/>
    <w:rsid w:val="00BD78F3"/>
    <w:rsid w:val="00C46737"/>
    <w:rsid w:val="00C62D70"/>
    <w:rsid w:val="00C74D94"/>
    <w:rsid w:val="00D00F1B"/>
    <w:rsid w:val="00D24DC5"/>
    <w:rsid w:val="00D450B9"/>
    <w:rsid w:val="00D475F9"/>
    <w:rsid w:val="00D966E0"/>
    <w:rsid w:val="00DA35D2"/>
    <w:rsid w:val="00DC3153"/>
    <w:rsid w:val="00E41B0E"/>
    <w:rsid w:val="00E60189"/>
    <w:rsid w:val="00E805B8"/>
    <w:rsid w:val="00EA5E2F"/>
    <w:rsid w:val="00EB0739"/>
    <w:rsid w:val="00EB35EA"/>
    <w:rsid w:val="00EB45D4"/>
    <w:rsid w:val="00EB6A30"/>
    <w:rsid w:val="00F6058B"/>
    <w:rsid w:val="00F62E69"/>
    <w:rsid w:val="00F73EA2"/>
    <w:rsid w:val="00F752A7"/>
    <w:rsid w:val="00F8171C"/>
    <w:rsid w:val="00F948F9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next w:val="conftext"/>
    <w:qFormat/>
    <w:pPr>
      <w:numPr>
        <w:numId w:val="20"/>
      </w:numPr>
      <w:tabs>
        <w:tab w:val="left" w:pos="360"/>
      </w:tabs>
      <w:spacing w:before="240" w:after="120"/>
      <w:ind w:firstLine="0"/>
      <w:outlineLvl w:val="0"/>
    </w:pPr>
    <w:rPr>
      <w:rFonts w:ascii="Helvetica" w:hAnsi="Helvetica"/>
      <w:b/>
      <w:caps/>
      <w:sz w:val="22"/>
    </w:rPr>
  </w:style>
  <w:style w:type="paragraph" w:styleId="Heading2">
    <w:name w:val="heading 2"/>
    <w:next w:val="Normal"/>
    <w:qFormat/>
    <w:pPr>
      <w:numPr>
        <w:ilvl w:val="1"/>
        <w:numId w:val="20"/>
      </w:numPr>
      <w:tabs>
        <w:tab w:val="left" w:pos="547"/>
      </w:tabs>
      <w:spacing w:before="240" w:after="120"/>
      <w:outlineLvl w:val="1"/>
    </w:pPr>
    <w:rPr>
      <w:rFonts w:ascii="Helvetica" w:hAnsi="Helvetic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0"/>
      </w:numPr>
      <w:tabs>
        <w:tab w:val="left" w:pos="540"/>
      </w:tabs>
      <w:adjustRightInd w:val="0"/>
      <w:ind w:left="432" w:hanging="432"/>
      <w:outlineLvl w:val="2"/>
    </w:pPr>
    <w:rPr>
      <w:rFonts w:ascii="Helvetica" w:hAnsi="Helvetica"/>
      <w:b/>
      <w:bCs/>
      <w:sz w:val="20"/>
    </w:rPr>
  </w:style>
  <w:style w:type="paragraph" w:styleId="Heading4">
    <w:name w:val="heading 4"/>
    <w:next w:val="Normal"/>
    <w:qFormat/>
    <w:pPr>
      <w:keepNext/>
      <w:numPr>
        <w:ilvl w:val="3"/>
        <w:numId w:val="21"/>
      </w:numPr>
      <w:tabs>
        <w:tab w:val="left" w:pos="540"/>
      </w:tabs>
      <w:outlineLvl w:val="3"/>
    </w:pPr>
    <w:rPr>
      <w:rFonts w:ascii="Helvetica" w:hAnsi="Helvetica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ftext">
    <w:name w:val="conf_text"/>
    <w:pPr>
      <w:ind w:firstLine="187"/>
      <w:jc w:val="both"/>
    </w:pPr>
  </w:style>
  <w:style w:type="paragraph" w:customStyle="1" w:styleId="tableheading">
    <w:name w:val="table_heading"/>
    <w:pPr>
      <w:jc w:val="center"/>
    </w:pPr>
    <w:rPr>
      <w:b/>
    </w:rPr>
  </w:style>
  <w:style w:type="paragraph" w:customStyle="1" w:styleId="confLevel1heading">
    <w:name w:val="conf_Level1_heading"/>
    <w:basedOn w:val="Normal"/>
    <w:pPr>
      <w:numPr>
        <w:numId w:val="21"/>
      </w:numPr>
    </w:pPr>
  </w:style>
  <w:style w:type="paragraph" w:styleId="Header">
    <w:name w:val="header"/>
    <w:basedOn w:val="Normal"/>
    <w:pPr>
      <w:tabs>
        <w:tab w:val="center" w:pos="4788"/>
        <w:tab w:val="right" w:pos="9360"/>
      </w:tabs>
    </w:pPr>
    <w:rPr>
      <w:sz w:val="20"/>
    </w:rPr>
  </w:style>
  <w:style w:type="character" w:styleId="PageNumber">
    <w:name w:val="page number"/>
    <w:basedOn w:val="DefaultParagraphFont"/>
  </w:style>
  <w:style w:type="paragraph" w:styleId="Footer">
    <w:name w:val="footer"/>
    <w:pPr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rFonts w:ascii="Times New Roman" w:hAnsi="Times New Roman"/>
      <w:vertAlign w:val="superscript"/>
    </w:rPr>
  </w:style>
  <w:style w:type="paragraph" w:customStyle="1" w:styleId="confTitle">
    <w:name w:val="conf_Title"/>
    <w:basedOn w:val="Normal"/>
    <w:pPr>
      <w:spacing w:before="120" w:after="120"/>
    </w:pPr>
    <w:rPr>
      <w:rFonts w:ascii="Helvetica" w:hAnsi="Helvetica"/>
      <w:b/>
      <w:sz w:val="28"/>
      <w:szCs w:val="20"/>
      <w:lang w:val="en-US"/>
    </w:rPr>
  </w:style>
  <w:style w:type="paragraph" w:customStyle="1" w:styleId="confAuthors">
    <w:name w:val="conf_Authors"/>
    <w:basedOn w:val="Normal"/>
    <w:pPr>
      <w:spacing w:before="60"/>
      <w:ind w:left="720"/>
    </w:pPr>
    <w:rPr>
      <w:rFonts w:ascii="Helvetica" w:hAnsi="Helvetica"/>
      <w:sz w:val="20"/>
      <w:szCs w:val="20"/>
      <w:lang w:val="en-US"/>
    </w:rPr>
  </w:style>
  <w:style w:type="paragraph" w:customStyle="1" w:styleId="confAffiliation">
    <w:name w:val="conf_Affiliation"/>
    <w:basedOn w:val="Normal"/>
    <w:pPr>
      <w:spacing w:after="60"/>
      <w:ind w:left="720"/>
    </w:pPr>
    <w:rPr>
      <w:rFonts w:ascii="Helvetica" w:hAnsi="Helvetica"/>
      <w:i/>
      <w:sz w:val="20"/>
      <w:szCs w:val="20"/>
      <w:lang w:val="en-US"/>
    </w:rPr>
  </w:style>
  <w:style w:type="paragraph" w:customStyle="1" w:styleId="confabstract">
    <w:name w:val="conf_abstract"/>
    <w:next w:val="conftext"/>
    <w:pPr>
      <w:spacing w:before="240"/>
      <w:ind w:left="720" w:right="720"/>
      <w:jc w:val="both"/>
    </w:pPr>
    <w:rPr>
      <w:sz w:val="16"/>
    </w:rPr>
  </w:style>
  <w:style w:type="paragraph" w:customStyle="1" w:styleId="confbulletedtext">
    <w:name w:val="conf_bulleted_text"/>
    <w:pPr>
      <w:numPr>
        <w:numId w:val="10"/>
      </w:numPr>
      <w:tabs>
        <w:tab w:val="clear" w:pos="1080"/>
        <w:tab w:val="left" w:pos="547"/>
      </w:tabs>
      <w:ind w:left="547" w:hanging="187"/>
      <w:jc w:val="both"/>
    </w:pPr>
  </w:style>
  <w:style w:type="paragraph" w:styleId="FootnoteText">
    <w:name w:val="footnote text"/>
    <w:semiHidden/>
    <w:rPr>
      <w:rFonts w:ascii="Times" w:hAnsi="Times"/>
      <w:sz w:val="18"/>
    </w:rPr>
  </w:style>
  <w:style w:type="paragraph" w:customStyle="1" w:styleId="conffigurelabel">
    <w:name w:val="conf_figure_label"/>
  </w:style>
  <w:style w:type="paragraph" w:customStyle="1" w:styleId="conftablelabel">
    <w:name w:val="conf_table_label"/>
    <w:pPr>
      <w:spacing w:before="120"/>
    </w:pPr>
  </w:style>
  <w:style w:type="paragraph" w:customStyle="1" w:styleId="confrefheading">
    <w:name w:val="conf_ref_heading"/>
    <w:pPr>
      <w:spacing w:before="240" w:after="120"/>
    </w:pPr>
    <w:rPr>
      <w:rFonts w:ascii="Helvetica" w:hAnsi="Helvetica"/>
      <w:b/>
      <w:sz w:val="22"/>
    </w:rPr>
  </w:style>
  <w:style w:type="paragraph" w:customStyle="1" w:styleId="confreferences">
    <w:name w:val="conf_references"/>
    <w:pPr>
      <w:ind w:left="547" w:hanging="547"/>
    </w:pPr>
  </w:style>
  <w:style w:type="character" w:styleId="Hyperlink">
    <w:name w:val="Hyperlink"/>
    <w:rsid w:val="00347083"/>
    <w:rPr>
      <w:color w:val="0000FF"/>
      <w:u w:val="single"/>
    </w:rPr>
  </w:style>
  <w:style w:type="paragraph" w:customStyle="1" w:styleId="confacknowheading">
    <w:name w:val="conf_acknow_heading"/>
    <w:pPr>
      <w:spacing w:before="240" w:after="120"/>
    </w:pPr>
    <w:rPr>
      <w:rFonts w:ascii="Helvetica" w:hAnsi="Helvetica"/>
      <w:b/>
      <w:sz w:val="22"/>
    </w:rPr>
  </w:style>
  <w:style w:type="paragraph" w:styleId="ListParagraph">
    <w:name w:val="List Paragraph"/>
    <w:basedOn w:val="Normal"/>
    <w:uiPriority w:val="34"/>
    <w:qFormat/>
    <w:rsid w:val="00C46737"/>
    <w:pPr>
      <w:ind w:left="720"/>
      <w:contextualSpacing/>
    </w:pPr>
  </w:style>
  <w:style w:type="character" w:styleId="Strong">
    <w:name w:val="Strong"/>
    <w:qFormat/>
    <w:rsid w:val="00807516"/>
    <w:rPr>
      <w:b/>
      <w:bCs/>
    </w:rPr>
  </w:style>
  <w:style w:type="table" w:styleId="TableGrid">
    <w:name w:val="Table Grid"/>
    <w:basedOn w:val="TableNormal"/>
    <w:rsid w:val="00E80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823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2319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next w:val="conftext"/>
    <w:qFormat/>
    <w:pPr>
      <w:numPr>
        <w:numId w:val="20"/>
      </w:numPr>
      <w:tabs>
        <w:tab w:val="left" w:pos="360"/>
      </w:tabs>
      <w:spacing w:before="240" w:after="120"/>
      <w:ind w:firstLine="0"/>
      <w:outlineLvl w:val="0"/>
    </w:pPr>
    <w:rPr>
      <w:rFonts w:ascii="Helvetica" w:hAnsi="Helvetica"/>
      <w:b/>
      <w:caps/>
      <w:sz w:val="22"/>
    </w:rPr>
  </w:style>
  <w:style w:type="paragraph" w:styleId="Heading2">
    <w:name w:val="heading 2"/>
    <w:next w:val="Normal"/>
    <w:qFormat/>
    <w:pPr>
      <w:numPr>
        <w:ilvl w:val="1"/>
        <w:numId w:val="20"/>
      </w:numPr>
      <w:tabs>
        <w:tab w:val="left" w:pos="547"/>
      </w:tabs>
      <w:spacing w:before="240" w:after="120"/>
      <w:outlineLvl w:val="1"/>
    </w:pPr>
    <w:rPr>
      <w:rFonts w:ascii="Helvetica" w:hAnsi="Helvetic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0"/>
      </w:numPr>
      <w:tabs>
        <w:tab w:val="left" w:pos="540"/>
      </w:tabs>
      <w:adjustRightInd w:val="0"/>
      <w:ind w:left="432" w:hanging="432"/>
      <w:outlineLvl w:val="2"/>
    </w:pPr>
    <w:rPr>
      <w:rFonts w:ascii="Helvetica" w:hAnsi="Helvetica"/>
      <w:b/>
      <w:bCs/>
      <w:sz w:val="20"/>
    </w:rPr>
  </w:style>
  <w:style w:type="paragraph" w:styleId="Heading4">
    <w:name w:val="heading 4"/>
    <w:next w:val="Normal"/>
    <w:qFormat/>
    <w:pPr>
      <w:keepNext/>
      <w:numPr>
        <w:ilvl w:val="3"/>
        <w:numId w:val="21"/>
      </w:numPr>
      <w:tabs>
        <w:tab w:val="left" w:pos="540"/>
      </w:tabs>
      <w:outlineLvl w:val="3"/>
    </w:pPr>
    <w:rPr>
      <w:rFonts w:ascii="Helvetica" w:hAnsi="Helvetica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ftext">
    <w:name w:val="conf_text"/>
    <w:pPr>
      <w:ind w:firstLine="187"/>
      <w:jc w:val="both"/>
    </w:pPr>
  </w:style>
  <w:style w:type="paragraph" w:customStyle="1" w:styleId="tableheading">
    <w:name w:val="table_heading"/>
    <w:pPr>
      <w:jc w:val="center"/>
    </w:pPr>
    <w:rPr>
      <w:b/>
    </w:rPr>
  </w:style>
  <w:style w:type="paragraph" w:customStyle="1" w:styleId="confLevel1heading">
    <w:name w:val="conf_Level1_heading"/>
    <w:basedOn w:val="Normal"/>
    <w:pPr>
      <w:numPr>
        <w:numId w:val="21"/>
      </w:numPr>
    </w:pPr>
  </w:style>
  <w:style w:type="paragraph" w:styleId="Header">
    <w:name w:val="header"/>
    <w:basedOn w:val="Normal"/>
    <w:pPr>
      <w:tabs>
        <w:tab w:val="center" w:pos="4788"/>
        <w:tab w:val="right" w:pos="9360"/>
      </w:tabs>
    </w:pPr>
    <w:rPr>
      <w:sz w:val="20"/>
    </w:rPr>
  </w:style>
  <w:style w:type="character" w:styleId="PageNumber">
    <w:name w:val="page number"/>
    <w:basedOn w:val="DefaultParagraphFont"/>
  </w:style>
  <w:style w:type="paragraph" w:styleId="Footer">
    <w:name w:val="footer"/>
    <w:pPr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rFonts w:ascii="Times New Roman" w:hAnsi="Times New Roman"/>
      <w:vertAlign w:val="superscript"/>
    </w:rPr>
  </w:style>
  <w:style w:type="paragraph" w:customStyle="1" w:styleId="confTitle">
    <w:name w:val="conf_Title"/>
    <w:basedOn w:val="Normal"/>
    <w:pPr>
      <w:spacing w:before="120" w:after="120"/>
    </w:pPr>
    <w:rPr>
      <w:rFonts w:ascii="Helvetica" w:hAnsi="Helvetica"/>
      <w:b/>
      <w:sz w:val="28"/>
      <w:szCs w:val="20"/>
      <w:lang w:val="en-US"/>
    </w:rPr>
  </w:style>
  <w:style w:type="paragraph" w:customStyle="1" w:styleId="confAuthors">
    <w:name w:val="conf_Authors"/>
    <w:basedOn w:val="Normal"/>
    <w:pPr>
      <w:spacing w:before="60"/>
      <w:ind w:left="720"/>
    </w:pPr>
    <w:rPr>
      <w:rFonts w:ascii="Helvetica" w:hAnsi="Helvetica"/>
      <w:sz w:val="20"/>
      <w:szCs w:val="20"/>
      <w:lang w:val="en-US"/>
    </w:rPr>
  </w:style>
  <w:style w:type="paragraph" w:customStyle="1" w:styleId="confAffiliation">
    <w:name w:val="conf_Affiliation"/>
    <w:basedOn w:val="Normal"/>
    <w:pPr>
      <w:spacing w:after="60"/>
      <w:ind w:left="720"/>
    </w:pPr>
    <w:rPr>
      <w:rFonts w:ascii="Helvetica" w:hAnsi="Helvetica"/>
      <w:i/>
      <w:sz w:val="20"/>
      <w:szCs w:val="20"/>
      <w:lang w:val="en-US"/>
    </w:rPr>
  </w:style>
  <w:style w:type="paragraph" w:customStyle="1" w:styleId="confabstract">
    <w:name w:val="conf_abstract"/>
    <w:next w:val="conftext"/>
    <w:pPr>
      <w:spacing w:before="240"/>
      <w:ind w:left="720" w:right="720"/>
      <w:jc w:val="both"/>
    </w:pPr>
    <w:rPr>
      <w:sz w:val="16"/>
    </w:rPr>
  </w:style>
  <w:style w:type="paragraph" w:customStyle="1" w:styleId="confbulletedtext">
    <w:name w:val="conf_bulleted_text"/>
    <w:pPr>
      <w:numPr>
        <w:numId w:val="10"/>
      </w:numPr>
      <w:tabs>
        <w:tab w:val="clear" w:pos="1080"/>
        <w:tab w:val="left" w:pos="547"/>
      </w:tabs>
      <w:ind w:left="547" w:hanging="187"/>
      <w:jc w:val="both"/>
    </w:pPr>
  </w:style>
  <w:style w:type="paragraph" w:styleId="FootnoteText">
    <w:name w:val="footnote text"/>
    <w:semiHidden/>
    <w:rPr>
      <w:rFonts w:ascii="Times" w:hAnsi="Times"/>
      <w:sz w:val="18"/>
    </w:rPr>
  </w:style>
  <w:style w:type="paragraph" w:customStyle="1" w:styleId="conffigurelabel">
    <w:name w:val="conf_figure_label"/>
  </w:style>
  <w:style w:type="paragraph" w:customStyle="1" w:styleId="conftablelabel">
    <w:name w:val="conf_table_label"/>
    <w:pPr>
      <w:spacing w:before="120"/>
    </w:pPr>
  </w:style>
  <w:style w:type="paragraph" w:customStyle="1" w:styleId="confrefheading">
    <w:name w:val="conf_ref_heading"/>
    <w:pPr>
      <w:spacing w:before="240" w:after="120"/>
    </w:pPr>
    <w:rPr>
      <w:rFonts w:ascii="Helvetica" w:hAnsi="Helvetica"/>
      <w:b/>
      <w:sz w:val="22"/>
    </w:rPr>
  </w:style>
  <w:style w:type="paragraph" w:customStyle="1" w:styleId="confreferences">
    <w:name w:val="conf_references"/>
    <w:pPr>
      <w:ind w:left="547" w:hanging="547"/>
    </w:pPr>
  </w:style>
  <w:style w:type="character" w:styleId="Hyperlink">
    <w:name w:val="Hyperlink"/>
    <w:rsid w:val="00347083"/>
    <w:rPr>
      <w:color w:val="0000FF"/>
      <w:u w:val="single"/>
    </w:rPr>
  </w:style>
  <w:style w:type="paragraph" w:customStyle="1" w:styleId="confacknowheading">
    <w:name w:val="conf_acknow_heading"/>
    <w:pPr>
      <w:spacing w:before="240" w:after="120"/>
    </w:pPr>
    <w:rPr>
      <w:rFonts w:ascii="Helvetica" w:hAnsi="Helvetica"/>
      <w:b/>
      <w:sz w:val="22"/>
    </w:rPr>
  </w:style>
  <w:style w:type="paragraph" w:styleId="ListParagraph">
    <w:name w:val="List Paragraph"/>
    <w:basedOn w:val="Normal"/>
    <w:uiPriority w:val="34"/>
    <w:qFormat/>
    <w:rsid w:val="00C46737"/>
    <w:pPr>
      <w:ind w:left="720"/>
      <w:contextualSpacing/>
    </w:pPr>
  </w:style>
  <w:style w:type="character" w:styleId="Strong">
    <w:name w:val="Strong"/>
    <w:qFormat/>
    <w:rsid w:val="00807516"/>
    <w:rPr>
      <w:b/>
      <w:bCs/>
    </w:rPr>
  </w:style>
  <w:style w:type="table" w:styleId="TableGrid">
    <w:name w:val="Table Grid"/>
    <w:basedOn w:val="TableNormal"/>
    <w:rsid w:val="00E80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823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2319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ed_gress:Library:Application%20Support:Microsoft:Office:User%20Templates:My%20Templates: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3</TotalTime>
  <Pages>3</Pages>
  <Words>510</Words>
  <Characters>2913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Word Template for SLAC Documents</vt:lpstr>
    </vt:vector>
  </TitlesOfParts>
  <Company>SLAC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Template for SLAC Documents</dc:title>
  <dc:subject/>
  <dc:creator>Ted Gress</dc:creator>
  <cp:keywords/>
  <dc:description/>
  <cp:lastModifiedBy>Ted Gress</cp:lastModifiedBy>
  <cp:revision>1</cp:revision>
  <cp:lastPrinted>2004-05-14T15:01:00Z</cp:lastPrinted>
  <dcterms:created xsi:type="dcterms:W3CDTF">2015-11-28T01:40:00Z</dcterms:created>
  <dcterms:modified xsi:type="dcterms:W3CDTF">2015-11-28T01:54:00Z</dcterms:modified>
</cp:coreProperties>
</file>